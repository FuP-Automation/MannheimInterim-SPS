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de-DE"/>
        </w:rPr>
        <w:id w:val="-1833597651"/>
        <w:placeholder>
          <w:docPart w:val="F527F2DC32E84687818F9820551A5846"/>
        </w:placeholder>
        <w:date w:fullDate="2024-06-05T00:00:00Z">
          <w:dateFormat w:val="dd.MM.yyyy"/>
          <w:lid w:val="de-DE"/>
          <w:storeMappedDataAs w:val="dateTime"/>
          <w:calendar w:val="gregorian"/>
        </w:date>
      </w:sdtPr>
      <w:sdtEndPr/>
      <w:sdtContent>
        <w:p w14:paraId="4F97EAE0" w14:textId="6FA0F259" w:rsidR="006A3DEA" w:rsidRDefault="00F20274">
          <w:pPr>
            <w:pStyle w:val="Datum"/>
            <w:rPr>
              <w:lang w:val="de-DE"/>
            </w:rPr>
          </w:pPr>
          <w:r>
            <w:rPr>
              <w:lang w:val="de-DE"/>
            </w:rPr>
            <w:t>05.06.2024</w:t>
          </w:r>
        </w:p>
      </w:sdtContent>
    </w:sdt>
    <w:p w14:paraId="121A6653" w14:textId="77777777" w:rsidR="004B68CC" w:rsidRPr="004B68CC" w:rsidRDefault="004B68CC" w:rsidP="004B68CC">
      <w:pPr>
        <w:pStyle w:val="berschrift1"/>
        <w:rPr>
          <w:lang w:val="de-DE"/>
        </w:rPr>
      </w:pPr>
      <w:r w:rsidRPr="00E6651D">
        <w:rPr>
          <w:lang w:val="de-DE"/>
        </w:rPr>
        <w:t>Abnahmeprotokoll</w:t>
      </w:r>
      <w:r w:rsidR="00E6651D" w:rsidRPr="00E6651D">
        <w:rPr>
          <w:lang w:val="de-DE"/>
        </w:rPr>
        <w:t xml:space="preserve"> </w:t>
      </w:r>
      <w:r w:rsidR="00E6651D">
        <w:rPr>
          <w:lang w:val="de-DE"/>
        </w:rPr>
        <w:t>f</w:t>
      </w:r>
      <w:r w:rsidRPr="004B68CC">
        <w:rPr>
          <w:lang w:val="de-DE"/>
        </w:rPr>
        <w:t xml:space="preserve">ür </w:t>
      </w:r>
      <w:proofErr w:type="spellStart"/>
      <w:r w:rsidRPr="004B68CC">
        <w:rPr>
          <w:lang w:val="de-DE"/>
        </w:rPr>
        <w:t>Worst</w:t>
      </w:r>
      <w:proofErr w:type="spellEnd"/>
      <w:r w:rsidRPr="004B68CC">
        <w:rPr>
          <w:lang w:val="de-DE"/>
        </w:rPr>
        <w:t xml:space="preserve">-Case-Störungen der </w:t>
      </w:r>
    </w:p>
    <w:p w14:paraId="19D4348E" w14:textId="77777777" w:rsidR="004B68CC" w:rsidRPr="004B68CC" w:rsidRDefault="004B68CC" w:rsidP="004B68CC">
      <w:pPr>
        <w:pStyle w:val="berschrift1"/>
        <w:rPr>
          <w:lang w:val="de-DE"/>
        </w:rPr>
      </w:pPr>
      <w:r w:rsidRPr="004B68CC">
        <w:rPr>
          <w:lang w:val="de-DE"/>
        </w:rPr>
        <w:t xml:space="preserve">Gesamtanlage </w:t>
      </w:r>
      <w:r>
        <w:rPr>
          <w:lang w:val="de-DE"/>
        </w:rPr>
        <w:t>n</w:t>
      </w:r>
      <w:r w:rsidRPr="004B68CC">
        <w:rPr>
          <w:lang w:val="de-DE"/>
        </w:rPr>
        <w:t>ach SIL 3</w:t>
      </w:r>
    </w:p>
    <w:p w14:paraId="7CF0DA1D" w14:textId="77777777" w:rsidR="004B68CC" w:rsidRPr="004B68CC" w:rsidRDefault="004B68CC" w:rsidP="004B68CC">
      <w:pPr>
        <w:pStyle w:val="berschrift1"/>
        <w:rPr>
          <w:lang w:val="de-DE"/>
        </w:rPr>
      </w:pPr>
      <w:r w:rsidRPr="004B68CC">
        <w:rPr>
          <w:lang w:val="de-DE"/>
        </w:rPr>
        <w:t>(STC NAVIGATOR)</w:t>
      </w:r>
    </w:p>
    <w:p w14:paraId="3EEC8305" w14:textId="77777777" w:rsidR="004B68CC" w:rsidRPr="004B68CC" w:rsidRDefault="004B68CC" w:rsidP="004B68CC">
      <w:pPr>
        <w:ind w:left="2124" w:firstLine="708"/>
        <w:rPr>
          <w:rFonts w:ascii="Arial" w:hAnsi="Arial"/>
          <w:b/>
          <w:sz w:val="32"/>
          <w:lang w:val="de-DE"/>
        </w:rPr>
      </w:pPr>
    </w:p>
    <w:p w14:paraId="126B33A8" w14:textId="03068146" w:rsidR="006A3DEA" w:rsidRPr="009337EB" w:rsidRDefault="00ED68E9">
      <w:pPr>
        <w:pStyle w:val="Titel"/>
        <w:rPr>
          <w:lang w:val="de-DE"/>
        </w:rPr>
      </w:pPr>
      <w:r>
        <w:rPr>
          <w:lang w:val="de-DE"/>
        </w:rPr>
        <w:t>Projekt</w:t>
      </w:r>
    </w:p>
    <w:p w14:paraId="35A96988" w14:textId="77777777" w:rsidR="004B68CC" w:rsidRDefault="004B68CC" w:rsidP="004B68CC">
      <w:pPr>
        <w:rPr>
          <w:lang w:val="de-DE"/>
        </w:rPr>
      </w:pPr>
    </w:p>
    <w:p w14:paraId="3F425468" w14:textId="7C280CE8" w:rsidR="004B68CC" w:rsidRPr="004B68CC" w:rsidRDefault="004B68CC" w:rsidP="004B68CC">
      <w:pPr>
        <w:rPr>
          <w:lang w:val="de-DE"/>
        </w:rPr>
      </w:pPr>
      <w:r w:rsidRPr="004B68CC">
        <w:rPr>
          <w:lang w:val="de-DE"/>
        </w:rPr>
        <w:t xml:space="preserve">Die Prüfung der Reaktion </w:t>
      </w:r>
      <w:r>
        <w:rPr>
          <w:lang w:val="de-DE"/>
        </w:rPr>
        <w:t>auf</w:t>
      </w:r>
      <w:r w:rsidRPr="004B68CC">
        <w:rPr>
          <w:lang w:val="de-DE"/>
        </w:rPr>
        <w:t xml:space="preserve"> </w:t>
      </w:r>
      <w:r>
        <w:rPr>
          <w:lang w:val="de-DE"/>
        </w:rPr>
        <w:t>‚</w:t>
      </w:r>
      <w:proofErr w:type="spellStart"/>
      <w:r w:rsidRPr="004B68CC">
        <w:rPr>
          <w:lang w:val="de-DE"/>
        </w:rPr>
        <w:t>Worst</w:t>
      </w:r>
      <w:proofErr w:type="spellEnd"/>
      <w:r w:rsidRPr="004B68CC">
        <w:rPr>
          <w:lang w:val="de-DE"/>
        </w:rPr>
        <w:t xml:space="preserve"> Case Störungen</w:t>
      </w:r>
      <w:r>
        <w:rPr>
          <w:lang w:val="de-DE"/>
        </w:rPr>
        <w:t>‘</w:t>
      </w:r>
      <w:r w:rsidRPr="004B68CC">
        <w:rPr>
          <w:lang w:val="de-DE"/>
        </w:rPr>
        <w:t xml:space="preserve"> wird unabhängig von den Testfällen des Sachverständigen durchgeführt. </w:t>
      </w:r>
      <w:r w:rsidRPr="000C0DB5">
        <w:rPr>
          <w:lang w:val="de-DE"/>
        </w:rPr>
        <w:t xml:space="preserve">Dazu werden jeweils 3 Antriebe in einer </w:t>
      </w:r>
      <w:r w:rsidR="00ED68E9">
        <w:rPr>
          <w:lang w:val="de-DE"/>
        </w:rPr>
        <w:t xml:space="preserve">Wegsynchronen </w:t>
      </w:r>
      <w:r w:rsidRPr="000C0DB5">
        <w:rPr>
          <w:lang w:val="de-DE"/>
        </w:rPr>
        <w:t>Gruppe zusammengefasst und mit Maximalgeschwindigkeit verfahren. Mindestens ein Antrieb muss dabei lastfrei sein, ein Antrieb mit Nennlast betrieben werden. Die ermittelten Differenzen werden protokolliert.</w:t>
      </w:r>
      <w:r w:rsidRPr="000C0DB5">
        <w:rPr>
          <w:lang w:val="de-DE"/>
        </w:rPr>
        <w:br/>
      </w:r>
      <w:r w:rsidRPr="004B68CC">
        <w:rPr>
          <w:lang w:val="de-DE"/>
        </w:rPr>
        <w:t>In der Spalte Anlagenstatus wird der Status der Anlage nach der Störung mit ‘An’ für Anlage noch betriebsbereit und ‘Aus’ für Anlage ist in Störung eingetragen.</w:t>
      </w:r>
    </w:p>
    <w:p w14:paraId="6EACF6FD" w14:textId="77777777" w:rsidR="004B68CC" w:rsidRPr="009337EB" w:rsidRDefault="004B68CC">
      <w:pPr>
        <w:rPr>
          <w:lang w:val="de-D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udent Name"/>
      </w:tblPr>
      <w:tblGrid>
        <w:gridCol w:w="1565"/>
        <w:gridCol w:w="7750"/>
      </w:tblGrid>
      <w:tr w:rsidR="006A3DEA" w:rsidRPr="009337EB" w14:paraId="725C2EC6" w14:textId="77777777">
        <w:tc>
          <w:tcPr>
            <w:tcW w:w="840" w:type="pct"/>
            <w:vAlign w:val="bottom"/>
          </w:tcPr>
          <w:p w14:paraId="7C8C469C" w14:textId="77777777" w:rsidR="006A3DEA" w:rsidRPr="009337EB" w:rsidRDefault="00F01C84" w:rsidP="00F01C84">
            <w:pPr>
              <w:pStyle w:val="Name"/>
              <w:rPr>
                <w:caps/>
                <w:lang w:val="de-DE"/>
              </w:rPr>
            </w:pPr>
            <w:r w:rsidRPr="00F01C84">
              <w:t>Name des</w:t>
            </w:r>
            <w:r w:rsidR="00F55B90" w:rsidRPr="009337EB">
              <w:rPr>
                <w:caps/>
                <w:lang w:val="de-DE"/>
              </w:rPr>
              <w:t xml:space="preserve"> </w:t>
            </w:r>
            <w:r>
              <w:rPr>
                <w:lang w:val="de-DE"/>
              </w:rPr>
              <w:t>Prüfers</w:t>
            </w:r>
            <w:r w:rsidR="00F55B90" w:rsidRPr="009337EB">
              <w:rPr>
                <w:caps/>
                <w:lang w:val="de-DE"/>
              </w:rPr>
              <w:t>:</w:t>
            </w:r>
          </w:p>
        </w:tc>
        <w:tc>
          <w:tcPr>
            <w:tcW w:w="4160" w:type="pct"/>
            <w:tcBorders>
              <w:bottom w:val="single" w:sz="4" w:space="0" w:color="A6A6A6" w:themeColor="background1" w:themeShade="A6"/>
            </w:tcBorders>
            <w:vAlign w:val="bottom"/>
          </w:tcPr>
          <w:p w14:paraId="2C7DD4DF" w14:textId="677F0BA1" w:rsidR="006A3DEA" w:rsidRPr="009337EB" w:rsidRDefault="00D7084B">
            <w:pPr>
              <w:pStyle w:val="Name"/>
              <w:rPr>
                <w:lang w:val="de-DE"/>
              </w:rPr>
            </w:pPr>
            <w:r>
              <w:rPr>
                <w:lang w:val="de-DE"/>
              </w:rPr>
              <w:t>F</w:t>
            </w:r>
            <w:r w:rsidR="00F20274">
              <w:rPr>
                <w:lang w:val="de-DE"/>
              </w:rPr>
              <w:t>M AM</w:t>
            </w:r>
          </w:p>
        </w:tc>
      </w:tr>
    </w:tbl>
    <w:p w14:paraId="557B51DF" w14:textId="77777777" w:rsidR="004B68CC" w:rsidRDefault="004B68CC">
      <w:pPr>
        <w:rPr>
          <w:lang w:val="de-D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udent Name"/>
      </w:tblPr>
      <w:tblGrid>
        <w:gridCol w:w="1565"/>
        <w:gridCol w:w="7750"/>
      </w:tblGrid>
      <w:tr w:rsidR="00882F3F" w:rsidRPr="009337EB" w14:paraId="71238E31" w14:textId="77777777" w:rsidTr="00BA3D64">
        <w:tc>
          <w:tcPr>
            <w:tcW w:w="840" w:type="pct"/>
            <w:vAlign w:val="bottom"/>
          </w:tcPr>
          <w:p w14:paraId="7700C03C" w14:textId="77777777" w:rsidR="00882F3F" w:rsidRPr="009337EB" w:rsidRDefault="00882F3F" w:rsidP="00BA3D64">
            <w:pPr>
              <w:pStyle w:val="Name"/>
              <w:rPr>
                <w:caps/>
                <w:lang w:val="de-DE"/>
              </w:rPr>
            </w:pPr>
            <w:r>
              <w:rPr>
                <w:lang w:val="de-DE"/>
              </w:rPr>
              <w:t>Bezeichnung Antrieb 1</w:t>
            </w:r>
            <w:r w:rsidRPr="009337EB">
              <w:rPr>
                <w:caps/>
                <w:lang w:val="de-DE"/>
              </w:rPr>
              <w:t>:</w:t>
            </w:r>
          </w:p>
        </w:tc>
        <w:tc>
          <w:tcPr>
            <w:tcW w:w="4160" w:type="pct"/>
            <w:tcBorders>
              <w:bottom w:val="single" w:sz="4" w:space="0" w:color="A6A6A6" w:themeColor="background1" w:themeShade="A6"/>
            </w:tcBorders>
            <w:vAlign w:val="bottom"/>
          </w:tcPr>
          <w:p w14:paraId="72DBB109" w14:textId="29DC284B" w:rsidR="00882F3F" w:rsidRPr="009337EB" w:rsidRDefault="00D7084B" w:rsidP="00BA3D64">
            <w:pPr>
              <w:pStyle w:val="Name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E1595E" w:rsidRPr="009337EB" w14:paraId="095CCC1B" w14:textId="77777777" w:rsidTr="00E1595E">
        <w:tc>
          <w:tcPr>
            <w:tcW w:w="840" w:type="pct"/>
            <w:vAlign w:val="bottom"/>
          </w:tcPr>
          <w:p w14:paraId="7C12EB9A" w14:textId="77777777" w:rsidR="00E1595E" w:rsidRPr="00E1595E" w:rsidRDefault="00E1595E" w:rsidP="00E1595E">
            <w:pPr>
              <w:pStyle w:val="Name"/>
              <w:rPr>
                <w:lang w:val="de-DE"/>
              </w:rPr>
            </w:pPr>
            <w:r>
              <w:rPr>
                <w:lang w:val="de-DE"/>
              </w:rPr>
              <w:t>Bezeichnung Antrieb 2</w:t>
            </w:r>
            <w:r w:rsidRPr="00E1595E">
              <w:rPr>
                <w:lang w:val="de-DE"/>
              </w:rPr>
              <w:t>:</w:t>
            </w:r>
          </w:p>
        </w:tc>
        <w:tc>
          <w:tcPr>
            <w:tcW w:w="4160" w:type="pct"/>
            <w:tcBorders>
              <w:bottom w:val="single" w:sz="4" w:space="0" w:color="A6A6A6" w:themeColor="background1" w:themeShade="A6"/>
            </w:tcBorders>
            <w:vAlign w:val="bottom"/>
          </w:tcPr>
          <w:p w14:paraId="7CE5723F" w14:textId="7E0299D6" w:rsidR="00E1595E" w:rsidRPr="009337EB" w:rsidRDefault="00D7084B" w:rsidP="00BA3D64">
            <w:pPr>
              <w:pStyle w:val="Name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E1595E" w:rsidRPr="009337EB" w14:paraId="12C43C64" w14:textId="77777777" w:rsidTr="00E1595E">
        <w:tc>
          <w:tcPr>
            <w:tcW w:w="840" w:type="pct"/>
            <w:vAlign w:val="bottom"/>
          </w:tcPr>
          <w:p w14:paraId="480EECF8" w14:textId="77777777" w:rsidR="00E1595E" w:rsidRPr="00E1595E" w:rsidRDefault="00E1595E" w:rsidP="00E1595E">
            <w:pPr>
              <w:pStyle w:val="Name"/>
              <w:rPr>
                <w:lang w:val="de-DE"/>
              </w:rPr>
            </w:pPr>
            <w:r>
              <w:rPr>
                <w:lang w:val="de-DE"/>
              </w:rPr>
              <w:t>Bezeichnung Antrieb 3</w:t>
            </w:r>
            <w:r w:rsidRPr="00E1595E">
              <w:rPr>
                <w:lang w:val="de-DE"/>
              </w:rPr>
              <w:t>:</w:t>
            </w:r>
          </w:p>
        </w:tc>
        <w:tc>
          <w:tcPr>
            <w:tcW w:w="4160" w:type="pct"/>
            <w:tcBorders>
              <w:bottom w:val="single" w:sz="4" w:space="0" w:color="A6A6A6" w:themeColor="background1" w:themeShade="A6"/>
            </w:tcBorders>
            <w:vAlign w:val="bottom"/>
          </w:tcPr>
          <w:p w14:paraId="7FA5B2AB" w14:textId="44D4A9B8" w:rsidR="00E1595E" w:rsidRPr="009337EB" w:rsidRDefault="00D7084B" w:rsidP="00BA3D64">
            <w:pPr>
              <w:pStyle w:val="Name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</w:tbl>
    <w:p w14:paraId="0D4D7BF5" w14:textId="77777777" w:rsidR="00882F3F" w:rsidRDefault="004B68CC" w:rsidP="004B68CC">
      <w:pPr>
        <w:rPr>
          <w:lang w:val="de-DE"/>
        </w:rPr>
      </w:pPr>
      <w:r>
        <w:rPr>
          <w:lang w:val="de-DE"/>
        </w:rPr>
        <w:br w:type="page"/>
      </w:r>
    </w:p>
    <w:p w14:paraId="70991F3F" w14:textId="77777777" w:rsidR="004B68CC" w:rsidRDefault="004B68CC" w:rsidP="004B68CC">
      <w:pPr>
        <w:rPr>
          <w:lang w:val="de-DE"/>
        </w:rPr>
      </w:pPr>
    </w:p>
    <w:p w14:paraId="3D50AB66" w14:textId="77777777" w:rsidR="006A3DEA" w:rsidRPr="009337EB" w:rsidRDefault="006A3DEA">
      <w:pPr>
        <w:rPr>
          <w:lang w:val="de-DE"/>
        </w:rPr>
      </w:pPr>
    </w:p>
    <w:tbl>
      <w:tblPr>
        <w:tblStyle w:val="Aufgabenliste-Tabelle"/>
        <w:tblW w:w="5000" w:type="pct"/>
        <w:tblLook w:val="04A0" w:firstRow="1" w:lastRow="0" w:firstColumn="1" w:lastColumn="0" w:noHBand="0" w:noVBand="1"/>
        <w:tblDescription w:val="Task list"/>
      </w:tblPr>
      <w:tblGrid>
        <w:gridCol w:w="3245"/>
        <w:gridCol w:w="757"/>
        <w:gridCol w:w="733"/>
        <w:gridCol w:w="659"/>
        <w:gridCol w:w="1122"/>
        <w:gridCol w:w="1669"/>
        <w:gridCol w:w="1120"/>
      </w:tblGrid>
      <w:tr w:rsidR="00BF6A15" w:rsidRPr="009337EB" w14:paraId="3BB5FB44" w14:textId="77777777" w:rsidTr="00053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43" w:type="pct"/>
          </w:tcPr>
          <w:p w14:paraId="5ACC371A" w14:textId="77777777" w:rsidR="00053BF9" w:rsidRPr="009337EB" w:rsidRDefault="00053BF9">
            <w:pPr>
              <w:jc w:val="left"/>
              <w:rPr>
                <w:lang w:val="de-DE"/>
              </w:rPr>
            </w:pPr>
            <w:r w:rsidRPr="009337EB">
              <w:rPr>
                <w:lang w:val="de-DE"/>
              </w:rPr>
              <w:t>Aufgabe</w:t>
            </w:r>
          </w:p>
        </w:tc>
        <w:tc>
          <w:tcPr>
            <w:tcW w:w="407" w:type="pct"/>
          </w:tcPr>
          <w:p w14:paraId="676AD27C" w14:textId="77777777" w:rsidR="00053BF9" w:rsidRPr="009337EB" w:rsidRDefault="00053BF9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94" w:type="pct"/>
          </w:tcPr>
          <w:p w14:paraId="0819CA6C" w14:textId="77777777" w:rsidR="00053BF9" w:rsidRPr="009337EB" w:rsidRDefault="00053BF9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54" w:type="pct"/>
          </w:tcPr>
          <w:p w14:paraId="60774FDF" w14:textId="77777777" w:rsidR="00053BF9" w:rsidRPr="009337EB" w:rsidRDefault="00053BF9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03" w:type="pct"/>
          </w:tcPr>
          <w:p w14:paraId="5C401885" w14:textId="77777777" w:rsidR="00053BF9" w:rsidRPr="009337EB" w:rsidRDefault="00053BF9" w:rsidP="00053BF9">
            <w:pPr>
              <w:rPr>
                <w:lang w:val="de-DE"/>
              </w:rPr>
            </w:pPr>
            <w:r>
              <w:rPr>
                <w:lang w:val="de-DE"/>
              </w:rPr>
              <w:t>Anlage</w:t>
            </w:r>
          </w:p>
        </w:tc>
        <w:tc>
          <w:tcPr>
            <w:tcW w:w="897" w:type="pct"/>
          </w:tcPr>
          <w:p w14:paraId="21F97F7C" w14:textId="77777777" w:rsidR="00053BF9" w:rsidRPr="009337EB" w:rsidRDefault="00053BF9">
            <w:pPr>
              <w:rPr>
                <w:lang w:val="de-DE"/>
              </w:rPr>
            </w:pPr>
            <w:r>
              <w:rPr>
                <w:lang w:val="de-DE"/>
              </w:rPr>
              <w:t>Meldung</w:t>
            </w:r>
          </w:p>
        </w:tc>
        <w:tc>
          <w:tcPr>
            <w:tcW w:w="602" w:type="pct"/>
          </w:tcPr>
          <w:p w14:paraId="7B9C715D" w14:textId="77777777" w:rsidR="00053BF9" w:rsidRPr="009337EB" w:rsidRDefault="00053BF9">
            <w:pPr>
              <w:rPr>
                <w:lang w:val="de-DE"/>
              </w:rPr>
            </w:pPr>
            <w:r w:rsidRPr="009337EB">
              <w:rPr>
                <w:lang w:val="de-DE"/>
              </w:rPr>
              <w:t>Erledigt</w:t>
            </w:r>
          </w:p>
        </w:tc>
      </w:tr>
      <w:tr w:rsidR="00BF6A15" w:rsidRPr="00053BF9" w14:paraId="6F9671ED" w14:textId="77777777" w:rsidTr="0005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3" w:type="pct"/>
          </w:tcPr>
          <w:p w14:paraId="4F752A8E" w14:textId="77777777" w:rsidR="00053BF9" w:rsidRPr="00053BF9" w:rsidRDefault="00053BF9">
            <w:pPr>
              <w:jc w:val="left"/>
              <w:rPr>
                <w:sz w:val="16"/>
                <w:szCs w:val="16"/>
                <w:lang w:val="de-DE"/>
              </w:rPr>
            </w:pPr>
            <w:r w:rsidRPr="00053BF9">
              <w:rPr>
                <w:sz w:val="16"/>
                <w:szCs w:val="16"/>
                <w:lang w:val="de-DE"/>
              </w:rPr>
              <w:t>Resolver unterbrechen</w:t>
            </w:r>
          </w:p>
        </w:tc>
        <w:tc>
          <w:tcPr>
            <w:tcW w:w="407" w:type="pct"/>
          </w:tcPr>
          <w:p w14:paraId="5CEE7508" w14:textId="6AE9E5AD" w:rsidR="00053BF9" w:rsidRPr="00053BF9" w:rsidRDefault="00053BF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94" w:type="pct"/>
          </w:tcPr>
          <w:p w14:paraId="430C9FE1" w14:textId="37BB3E8D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354" w:type="pct"/>
          </w:tcPr>
          <w:p w14:paraId="565E4AC3" w14:textId="60430957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3" w:type="pct"/>
          </w:tcPr>
          <w:p w14:paraId="7A66F460" w14:textId="437D62AB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5ABA0966" w14:textId="08B882FD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103089179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602" w:type="pct"/>
              </w:tcPr>
              <w:p w14:paraId="2E077814" w14:textId="5552EE62" w:rsidR="00053BF9" w:rsidRPr="00053BF9" w:rsidRDefault="00ED68E9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  <w:tr w:rsidR="00BF6A15" w:rsidRPr="00053BF9" w14:paraId="71F850FB" w14:textId="77777777" w:rsidTr="00053B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43" w:type="pct"/>
          </w:tcPr>
          <w:p w14:paraId="799D890E" w14:textId="77777777" w:rsidR="00053BF9" w:rsidRPr="00053BF9" w:rsidRDefault="00053BF9">
            <w:pPr>
              <w:jc w:val="left"/>
              <w:rPr>
                <w:sz w:val="16"/>
                <w:szCs w:val="16"/>
                <w:lang w:val="de-DE"/>
              </w:rPr>
            </w:pPr>
            <w:r w:rsidRPr="00053BF9">
              <w:rPr>
                <w:sz w:val="16"/>
                <w:szCs w:val="16"/>
                <w:lang w:val="de-DE"/>
              </w:rPr>
              <w:t>Freigabe unterbrechen</w:t>
            </w:r>
          </w:p>
        </w:tc>
        <w:tc>
          <w:tcPr>
            <w:tcW w:w="407" w:type="pct"/>
          </w:tcPr>
          <w:p w14:paraId="2B9FD6F2" w14:textId="02B50454" w:rsidR="00053BF9" w:rsidRPr="00053BF9" w:rsidRDefault="00BB075C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-23</w:t>
            </w:r>
          </w:p>
        </w:tc>
        <w:tc>
          <w:tcPr>
            <w:tcW w:w="394" w:type="pct"/>
          </w:tcPr>
          <w:p w14:paraId="2E05DB4E" w14:textId="7573ABA2" w:rsidR="00053BF9" w:rsidRPr="00053BF9" w:rsidRDefault="00BB075C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0</w:t>
            </w:r>
          </w:p>
        </w:tc>
        <w:tc>
          <w:tcPr>
            <w:tcW w:w="354" w:type="pct"/>
          </w:tcPr>
          <w:p w14:paraId="31BB0D90" w14:textId="718C4AA1" w:rsidR="00053BF9" w:rsidRPr="00053BF9" w:rsidRDefault="00BB075C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0</w:t>
            </w:r>
          </w:p>
        </w:tc>
        <w:tc>
          <w:tcPr>
            <w:tcW w:w="603" w:type="pct"/>
          </w:tcPr>
          <w:p w14:paraId="70041910" w14:textId="71648D0B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68426D27" w14:textId="77777777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2015559129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602" w:type="pct"/>
              </w:tcPr>
              <w:p w14:paraId="57625233" w14:textId="772B2AD2" w:rsidR="00053BF9" w:rsidRPr="00053BF9" w:rsidRDefault="00ED68E9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  <w:tr w:rsidR="00BF6A15" w:rsidRPr="00053BF9" w14:paraId="0FBD9273" w14:textId="77777777" w:rsidTr="0005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3" w:type="pct"/>
          </w:tcPr>
          <w:p w14:paraId="5E47A0F2" w14:textId="77777777" w:rsidR="00053BF9" w:rsidRPr="00053BF9" w:rsidRDefault="00053BF9">
            <w:pPr>
              <w:jc w:val="left"/>
              <w:rPr>
                <w:sz w:val="16"/>
                <w:szCs w:val="16"/>
                <w:lang w:val="de-DE"/>
              </w:rPr>
            </w:pPr>
            <w:proofErr w:type="spellStart"/>
            <w:r w:rsidRPr="00053BF9">
              <w:rPr>
                <w:sz w:val="16"/>
                <w:szCs w:val="16"/>
                <w:lang w:val="de-DE"/>
              </w:rPr>
              <w:t>Profibus</w:t>
            </w:r>
            <w:proofErr w:type="spellEnd"/>
            <w:r w:rsidRPr="00053BF9">
              <w:rPr>
                <w:sz w:val="16"/>
                <w:szCs w:val="16"/>
                <w:lang w:val="de-DE"/>
              </w:rPr>
              <w:t xml:space="preserve"> Kanal 1 unterbrechen</w:t>
            </w:r>
          </w:p>
        </w:tc>
        <w:tc>
          <w:tcPr>
            <w:tcW w:w="407" w:type="pct"/>
          </w:tcPr>
          <w:p w14:paraId="7CF6562D" w14:textId="3936748F" w:rsidR="00053BF9" w:rsidRPr="00053BF9" w:rsidRDefault="00053BF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94" w:type="pct"/>
          </w:tcPr>
          <w:p w14:paraId="1154FCA1" w14:textId="29DDACC7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354" w:type="pct"/>
          </w:tcPr>
          <w:p w14:paraId="046C5EC5" w14:textId="04DACFC8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3" w:type="pct"/>
          </w:tcPr>
          <w:p w14:paraId="4C7C5A79" w14:textId="11D76713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59A7A28E" w14:textId="77777777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-362829103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602" w:type="pct"/>
              </w:tcPr>
              <w:p w14:paraId="0F14102F" w14:textId="427E949B" w:rsidR="00053BF9" w:rsidRPr="00053BF9" w:rsidRDefault="00ED68E9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  <w:tr w:rsidR="00BF6A15" w:rsidRPr="00053BF9" w14:paraId="60462FCC" w14:textId="77777777" w:rsidTr="00053B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43" w:type="pct"/>
          </w:tcPr>
          <w:p w14:paraId="76A8022B" w14:textId="77777777" w:rsidR="00053BF9" w:rsidRPr="00053BF9" w:rsidRDefault="00053BF9" w:rsidP="00257830">
            <w:pPr>
              <w:jc w:val="left"/>
              <w:rPr>
                <w:sz w:val="16"/>
                <w:szCs w:val="16"/>
                <w:lang w:val="de-DE"/>
              </w:rPr>
            </w:pPr>
            <w:proofErr w:type="spellStart"/>
            <w:r w:rsidRPr="00053BF9">
              <w:rPr>
                <w:sz w:val="16"/>
                <w:szCs w:val="16"/>
                <w:lang w:val="de-DE"/>
              </w:rPr>
              <w:t>Profibus</w:t>
            </w:r>
            <w:proofErr w:type="spellEnd"/>
            <w:r w:rsidRPr="00053BF9">
              <w:rPr>
                <w:sz w:val="16"/>
                <w:szCs w:val="16"/>
                <w:lang w:val="de-DE"/>
              </w:rPr>
              <w:t xml:space="preserve"> Kanal 2 unterbrechen</w:t>
            </w:r>
          </w:p>
        </w:tc>
        <w:tc>
          <w:tcPr>
            <w:tcW w:w="407" w:type="pct"/>
          </w:tcPr>
          <w:p w14:paraId="266814E6" w14:textId="79225A7A" w:rsidR="00053BF9" w:rsidRPr="00053BF9" w:rsidRDefault="00053BF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94" w:type="pct"/>
          </w:tcPr>
          <w:p w14:paraId="01F676FA" w14:textId="6ED0AD0D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354" w:type="pct"/>
          </w:tcPr>
          <w:p w14:paraId="673F09DE" w14:textId="090EE558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3" w:type="pct"/>
          </w:tcPr>
          <w:p w14:paraId="786A7A91" w14:textId="2F632623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27ECF341" w14:textId="77777777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707839075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602" w:type="pct"/>
              </w:tcPr>
              <w:p w14:paraId="483CD1B7" w14:textId="667E1831" w:rsidR="00053BF9" w:rsidRPr="00053BF9" w:rsidRDefault="00ED68E9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  <w:tr w:rsidR="00BF6A15" w:rsidRPr="00053BF9" w14:paraId="12BE9050" w14:textId="77777777" w:rsidTr="0005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3" w:type="pct"/>
          </w:tcPr>
          <w:p w14:paraId="7FA48889" w14:textId="77777777" w:rsidR="00053BF9" w:rsidRPr="00053BF9" w:rsidRDefault="00053BF9">
            <w:pPr>
              <w:jc w:val="left"/>
              <w:rPr>
                <w:sz w:val="16"/>
                <w:szCs w:val="16"/>
                <w:lang w:val="de-DE"/>
              </w:rPr>
            </w:pPr>
            <w:r w:rsidRPr="00053BF9">
              <w:rPr>
                <w:sz w:val="16"/>
                <w:szCs w:val="16"/>
                <w:lang w:val="de-DE"/>
              </w:rPr>
              <w:t>Motorphase unterbrechen</w:t>
            </w:r>
          </w:p>
        </w:tc>
        <w:tc>
          <w:tcPr>
            <w:tcW w:w="407" w:type="pct"/>
          </w:tcPr>
          <w:p w14:paraId="6616F165" w14:textId="35F5F3EE" w:rsidR="00053BF9" w:rsidRPr="00053BF9" w:rsidRDefault="00053BF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94" w:type="pct"/>
          </w:tcPr>
          <w:p w14:paraId="193792D3" w14:textId="0AFAF734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354" w:type="pct"/>
          </w:tcPr>
          <w:p w14:paraId="0408680C" w14:textId="00461F2A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3" w:type="pct"/>
          </w:tcPr>
          <w:p w14:paraId="518C3B19" w14:textId="37C380CA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0BC40467" w14:textId="29A1C67B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91748494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602" w:type="pct"/>
              </w:tcPr>
              <w:p w14:paraId="79E9A07B" w14:textId="3792EE0B" w:rsidR="00053BF9" w:rsidRPr="00053BF9" w:rsidRDefault="00ED68E9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  <w:tr w:rsidR="00BF6A15" w:rsidRPr="00053BF9" w14:paraId="16026890" w14:textId="77777777" w:rsidTr="00053B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43" w:type="pct"/>
          </w:tcPr>
          <w:p w14:paraId="33B309D5" w14:textId="77777777" w:rsidR="00053BF9" w:rsidRPr="00053BF9" w:rsidRDefault="00053BF9">
            <w:pPr>
              <w:jc w:val="left"/>
              <w:rPr>
                <w:sz w:val="16"/>
                <w:szCs w:val="16"/>
                <w:lang w:val="de-DE"/>
              </w:rPr>
            </w:pPr>
            <w:r w:rsidRPr="00053BF9">
              <w:rPr>
                <w:sz w:val="16"/>
                <w:szCs w:val="16"/>
                <w:lang w:val="de-DE"/>
              </w:rPr>
              <w:t>Motorschütz Ansteuerung unterbrechen</w:t>
            </w:r>
          </w:p>
        </w:tc>
        <w:tc>
          <w:tcPr>
            <w:tcW w:w="407" w:type="pct"/>
          </w:tcPr>
          <w:p w14:paraId="768CEFC4" w14:textId="379BC3CF" w:rsidR="00053BF9" w:rsidRPr="00053BF9" w:rsidRDefault="00053BF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94" w:type="pct"/>
          </w:tcPr>
          <w:p w14:paraId="17D725AC" w14:textId="25462E87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354" w:type="pct"/>
          </w:tcPr>
          <w:p w14:paraId="33CCE784" w14:textId="6D9774BA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3" w:type="pct"/>
          </w:tcPr>
          <w:p w14:paraId="56DA76FD" w14:textId="4F9702B2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16139F0E" w14:textId="77777777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10115684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602" w:type="pct"/>
              </w:tcPr>
              <w:p w14:paraId="09C99915" w14:textId="03C27811" w:rsidR="00053BF9" w:rsidRPr="00053BF9" w:rsidRDefault="00ED68E9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  <w:tr w:rsidR="00BF6A15" w:rsidRPr="00053BF9" w14:paraId="1E1F6D7D" w14:textId="77777777" w:rsidTr="0005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3" w:type="pct"/>
          </w:tcPr>
          <w:p w14:paraId="75721D0C" w14:textId="77777777" w:rsidR="00053BF9" w:rsidRPr="00053BF9" w:rsidRDefault="00053BF9">
            <w:pPr>
              <w:jc w:val="left"/>
              <w:rPr>
                <w:sz w:val="16"/>
                <w:szCs w:val="16"/>
                <w:lang w:val="de-DE"/>
              </w:rPr>
            </w:pPr>
            <w:r w:rsidRPr="00053BF9">
              <w:rPr>
                <w:sz w:val="16"/>
                <w:szCs w:val="16"/>
                <w:lang w:val="de-DE"/>
              </w:rPr>
              <w:t>Bremsschütz 1 Ansteuerung unterbrechen</w:t>
            </w:r>
          </w:p>
        </w:tc>
        <w:tc>
          <w:tcPr>
            <w:tcW w:w="407" w:type="pct"/>
          </w:tcPr>
          <w:p w14:paraId="35D1532A" w14:textId="6DB3A793" w:rsidR="00053BF9" w:rsidRPr="00053BF9" w:rsidRDefault="00053BF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94" w:type="pct"/>
          </w:tcPr>
          <w:p w14:paraId="3A704B33" w14:textId="64F6C17C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354" w:type="pct"/>
          </w:tcPr>
          <w:p w14:paraId="0101AE4F" w14:textId="1FDA2F75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3" w:type="pct"/>
          </w:tcPr>
          <w:p w14:paraId="3888CAD1" w14:textId="6143C54F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72D97DA7" w14:textId="77777777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1446198127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602" w:type="pct"/>
              </w:tcPr>
              <w:p w14:paraId="1CB67126" w14:textId="7E534BDE" w:rsidR="00053BF9" w:rsidRPr="00053BF9" w:rsidRDefault="00ED68E9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  <w:tr w:rsidR="00BF6A15" w:rsidRPr="00053BF9" w14:paraId="440CF0A5" w14:textId="77777777" w:rsidTr="00053B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43" w:type="pct"/>
          </w:tcPr>
          <w:p w14:paraId="36B80E1B" w14:textId="77777777" w:rsidR="00053BF9" w:rsidRPr="00053BF9" w:rsidRDefault="00053BF9" w:rsidP="00F01C84">
            <w:pPr>
              <w:jc w:val="left"/>
              <w:rPr>
                <w:sz w:val="16"/>
                <w:szCs w:val="16"/>
                <w:lang w:val="de-DE"/>
              </w:rPr>
            </w:pPr>
            <w:r w:rsidRPr="00053BF9">
              <w:rPr>
                <w:sz w:val="16"/>
                <w:szCs w:val="16"/>
                <w:lang w:val="de-DE"/>
              </w:rPr>
              <w:t>Bremsschütz 2 Ansteuerung unterbrechen</w:t>
            </w:r>
          </w:p>
        </w:tc>
        <w:tc>
          <w:tcPr>
            <w:tcW w:w="407" w:type="pct"/>
          </w:tcPr>
          <w:p w14:paraId="4E01F667" w14:textId="2030A844" w:rsidR="00053BF9" w:rsidRPr="00053BF9" w:rsidRDefault="00053BF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94" w:type="pct"/>
          </w:tcPr>
          <w:p w14:paraId="3C56AA08" w14:textId="0271B7ED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354" w:type="pct"/>
          </w:tcPr>
          <w:p w14:paraId="63C5BBDD" w14:textId="54B8B4F6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3" w:type="pct"/>
          </w:tcPr>
          <w:p w14:paraId="33C4E7A6" w14:textId="43780609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23F7A765" w14:textId="77777777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-1732376504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602" w:type="pct"/>
              </w:tcPr>
              <w:p w14:paraId="6EDD8A3B" w14:textId="25359F58" w:rsidR="00053BF9" w:rsidRPr="00053BF9" w:rsidRDefault="00ED68E9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  <w:tr w:rsidR="00BF6A15" w:rsidRPr="00053BF9" w14:paraId="1304411F" w14:textId="77777777" w:rsidTr="0005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3" w:type="pct"/>
          </w:tcPr>
          <w:p w14:paraId="3F78C37B" w14:textId="77777777" w:rsidR="00053BF9" w:rsidRPr="00053BF9" w:rsidRDefault="00053BF9">
            <w:pPr>
              <w:jc w:val="left"/>
              <w:rPr>
                <w:sz w:val="16"/>
                <w:szCs w:val="16"/>
                <w:lang w:val="de-DE"/>
              </w:rPr>
            </w:pPr>
            <w:r w:rsidRPr="00053BF9">
              <w:rPr>
                <w:sz w:val="16"/>
                <w:szCs w:val="16"/>
                <w:lang w:val="de-DE"/>
              </w:rPr>
              <w:t>CPU ziehen Master</w:t>
            </w:r>
          </w:p>
        </w:tc>
        <w:tc>
          <w:tcPr>
            <w:tcW w:w="407" w:type="pct"/>
          </w:tcPr>
          <w:p w14:paraId="16F021D9" w14:textId="05B407E8" w:rsidR="00053BF9" w:rsidRPr="00053BF9" w:rsidRDefault="00053BF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94" w:type="pct"/>
          </w:tcPr>
          <w:p w14:paraId="154F4558" w14:textId="6FA5354C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354" w:type="pct"/>
          </w:tcPr>
          <w:p w14:paraId="1D240DB3" w14:textId="12E2C374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3" w:type="pct"/>
          </w:tcPr>
          <w:p w14:paraId="0B2E3F82" w14:textId="7E7DE534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0847098A" w14:textId="32238129" w:rsidR="00053BF9" w:rsidRPr="00053BF9" w:rsidRDefault="00053BF9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1425459556"/>
            <w15:appearance w15:val="hidden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EndPr/>
          <w:sdtContent>
            <w:tc>
              <w:tcPr>
                <w:tcW w:w="602" w:type="pct"/>
              </w:tcPr>
              <w:p w14:paraId="2845A629" w14:textId="0A5247D9" w:rsidR="00053BF9" w:rsidRPr="00053BF9" w:rsidRDefault="00ED68E9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Arial Unicode MS" w:eastAsia="Arial Unicode MS" w:hAnsi="Arial Unicode MS" w:cs="Arial Unicode MS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  <w:sdt>
        <w:sdtPr>
          <w:rPr>
            <w:sz w:val="16"/>
            <w:szCs w:val="16"/>
            <w:lang w:val="de-DE"/>
          </w:rPr>
          <w:id w:val="818924933"/>
          <w15:repeatingSection/>
        </w:sdtPr>
        <w:sdtEndPr>
          <w:rPr>
            <w:color w:val="404040" w:themeColor="text1" w:themeTint="BF"/>
          </w:rPr>
        </w:sdtEndPr>
        <w:sdtContent>
          <w:sdt>
            <w:sdtPr>
              <w:rPr>
                <w:sz w:val="16"/>
                <w:szCs w:val="16"/>
                <w:lang w:val="de-DE"/>
              </w:rPr>
              <w:id w:val="-331144640"/>
              <w:placeholder>
                <w:docPart w:val="D8A9EB7B5ADC48618CE1F3C2379A76DF"/>
              </w:placeholder>
              <w15:repeatingSectionItem/>
            </w:sdtPr>
            <w:sdtEndPr>
              <w:rPr>
                <w:color w:val="404040" w:themeColor="text1" w:themeTint="BF"/>
              </w:rPr>
            </w:sdtEndPr>
            <w:sdtContent>
              <w:tr w:rsidR="00BF6A15" w:rsidRPr="00053BF9" w14:paraId="23E0EDE3" w14:textId="77777777" w:rsidTr="00053BF9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743" w:type="pct"/>
                  </w:tcPr>
                  <w:p w14:paraId="25430E04" w14:textId="22D6DF12" w:rsidR="00053BF9" w:rsidRPr="00053BF9" w:rsidRDefault="00053BF9">
                    <w:pPr>
                      <w:jc w:val="left"/>
                      <w:rPr>
                        <w:sz w:val="16"/>
                        <w:szCs w:val="16"/>
                        <w:lang w:val="de-DE"/>
                      </w:rPr>
                    </w:pPr>
                  </w:p>
                </w:tc>
                <w:tc>
                  <w:tcPr>
                    <w:tcW w:w="407" w:type="pct"/>
                  </w:tcPr>
                  <w:p w14:paraId="187D7B6F" w14:textId="66A00288" w:rsidR="00053BF9" w:rsidRPr="00053BF9" w:rsidRDefault="00053BF9">
                    <w:pPr>
                      <w:rPr>
                        <w:sz w:val="16"/>
                        <w:szCs w:val="16"/>
                        <w:lang w:val="de-DE"/>
                      </w:rPr>
                    </w:pPr>
                  </w:p>
                </w:tc>
                <w:tc>
                  <w:tcPr>
                    <w:tcW w:w="394" w:type="pct"/>
                  </w:tcPr>
                  <w:p w14:paraId="20F50BD8" w14:textId="5B33A574" w:rsidR="00053BF9" w:rsidRPr="00053BF9" w:rsidRDefault="00053BF9">
                    <w:pPr>
                      <w:rPr>
                        <w:color w:val="404040" w:themeColor="text1" w:themeTint="BF"/>
                        <w:sz w:val="16"/>
                        <w:szCs w:val="16"/>
                        <w:lang w:val="de-DE"/>
                      </w:rPr>
                    </w:pPr>
                  </w:p>
                </w:tc>
                <w:tc>
                  <w:tcPr>
                    <w:tcW w:w="354" w:type="pct"/>
                  </w:tcPr>
                  <w:p w14:paraId="73D431FC" w14:textId="454C5EAA" w:rsidR="00053BF9" w:rsidRPr="00053BF9" w:rsidRDefault="00053BF9">
                    <w:pPr>
                      <w:rPr>
                        <w:color w:val="404040" w:themeColor="text1" w:themeTint="BF"/>
                        <w:sz w:val="16"/>
                        <w:szCs w:val="16"/>
                        <w:lang w:val="de-DE"/>
                      </w:rPr>
                    </w:pPr>
                  </w:p>
                </w:tc>
                <w:tc>
                  <w:tcPr>
                    <w:tcW w:w="603" w:type="pct"/>
                  </w:tcPr>
                  <w:p w14:paraId="2E8E8C8E" w14:textId="7E799AC1" w:rsidR="00053BF9" w:rsidRPr="00053BF9" w:rsidRDefault="00053BF9">
                    <w:pPr>
                      <w:rPr>
                        <w:color w:val="404040" w:themeColor="text1" w:themeTint="BF"/>
                        <w:sz w:val="16"/>
                        <w:szCs w:val="16"/>
                        <w:lang w:val="de-DE"/>
                      </w:rPr>
                    </w:pPr>
                  </w:p>
                </w:tc>
                <w:tc>
                  <w:tcPr>
                    <w:tcW w:w="897" w:type="pct"/>
                  </w:tcPr>
                  <w:p w14:paraId="2DB2EEBE" w14:textId="77777777" w:rsidR="00053BF9" w:rsidRPr="00053BF9" w:rsidRDefault="00053BF9">
                    <w:pPr>
                      <w:rPr>
                        <w:color w:val="404040" w:themeColor="text1" w:themeTint="BF"/>
                        <w:sz w:val="16"/>
                        <w:szCs w:val="16"/>
                        <w:lang w:val="de-DE"/>
                      </w:rPr>
                    </w:pPr>
                  </w:p>
                </w:tc>
                <w:sdt>
                  <w:sdtPr>
                    <w:rPr>
                      <w:color w:val="404040" w:themeColor="text1" w:themeTint="BF"/>
                      <w:sz w:val="16"/>
                      <w:szCs w:val="16"/>
                      <w:lang w:val="de-DE"/>
                    </w:rPr>
                    <w:id w:val="-1731067688"/>
                    <w15:appearance w15:val="hidden"/>
                    <w14:checkbox>
                      <w14:checked w14:val="0"/>
                      <w14:checkedState w14:val="2612" w14:font="Arial Unicode MS"/>
                      <w14:uncheckedState w14:val="2610" w14:font="Arial Unicode MS"/>
                    </w14:checkbox>
                  </w:sdtPr>
                  <w:sdtEndPr/>
                  <w:sdtContent>
                    <w:tc>
                      <w:tcPr>
                        <w:tcW w:w="602" w:type="pct"/>
                      </w:tcPr>
                      <w:p w14:paraId="447DA99E" w14:textId="4140F3FF" w:rsidR="00053BF9" w:rsidRPr="00053BF9" w:rsidRDefault="00ED68E9">
                        <w:pPr>
                          <w:rPr>
                            <w:color w:val="404040" w:themeColor="text1" w:themeTint="BF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 w:hint="eastAsia"/>
                            <w:color w:val="404040" w:themeColor="text1" w:themeTint="BF"/>
                            <w:sz w:val="16"/>
                            <w:szCs w:val="16"/>
                            <w:lang w:val="de-DE"/>
                          </w:rPr>
                          <w:t>☐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BF6A15" w:rsidRPr="00053BF9" w14:paraId="6F453D13" w14:textId="77777777" w:rsidTr="0005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3" w:type="pct"/>
          </w:tcPr>
          <w:p w14:paraId="0712EEFE" w14:textId="2838887D" w:rsidR="00053BF9" w:rsidRPr="00053BF9" w:rsidRDefault="00053BF9" w:rsidP="00257830">
            <w:pPr>
              <w:jc w:val="left"/>
              <w:rPr>
                <w:sz w:val="16"/>
                <w:szCs w:val="16"/>
                <w:lang w:val="de-DE"/>
              </w:rPr>
            </w:pPr>
          </w:p>
        </w:tc>
        <w:tc>
          <w:tcPr>
            <w:tcW w:w="407" w:type="pct"/>
          </w:tcPr>
          <w:p w14:paraId="7C672B5C" w14:textId="2A2E31E3" w:rsidR="00053BF9" w:rsidRPr="00053BF9" w:rsidRDefault="00053BF9" w:rsidP="00257830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94" w:type="pct"/>
          </w:tcPr>
          <w:p w14:paraId="1CF76541" w14:textId="32453901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354" w:type="pct"/>
          </w:tcPr>
          <w:p w14:paraId="59F439C4" w14:textId="5E061564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3" w:type="pct"/>
          </w:tcPr>
          <w:p w14:paraId="0958F52A" w14:textId="6DDEA782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34C20162" w14:textId="77777777" w:rsidR="00053BF9" w:rsidRPr="00053BF9" w:rsidRDefault="00053BF9" w:rsidP="00257830">
            <w:pPr>
              <w:rPr>
                <w:rFonts w:eastAsia="MS Gothic"/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2" w:type="pct"/>
          </w:tcPr>
          <w:sdt>
            <w:sdtPr>
              <w:rPr>
                <w:rFonts w:ascii="Segoe UI Symbol" w:eastAsia="MS Gothic" w:hAnsi="Segoe UI Symbol" w:cs="Segoe UI Symbol"/>
                <w:color w:val="404040" w:themeColor="text1" w:themeTint="BF"/>
                <w:sz w:val="16"/>
                <w:szCs w:val="16"/>
                <w:lang w:val="de-DE"/>
              </w:rPr>
              <w:id w:val="-3548913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1BBDE20" w14:textId="22A5FD7B" w:rsidR="00053BF9" w:rsidRPr="00053BF9" w:rsidRDefault="00ED68E9" w:rsidP="00257830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MS Gothic" w:eastAsia="MS Gothic" w:hAnsi="MS Gothic" w:cs="Segoe UI Symbol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sdtContent>
          </w:sdt>
        </w:tc>
      </w:tr>
      <w:tr w:rsidR="00BF6A15" w:rsidRPr="00053BF9" w14:paraId="39741998" w14:textId="77777777" w:rsidTr="00053B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43" w:type="pct"/>
          </w:tcPr>
          <w:p w14:paraId="4E44FEBB" w14:textId="77777777" w:rsidR="00053BF9" w:rsidRPr="00053BF9" w:rsidRDefault="00053BF9" w:rsidP="00257830">
            <w:pPr>
              <w:jc w:val="left"/>
              <w:rPr>
                <w:sz w:val="16"/>
                <w:szCs w:val="16"/>
                <w:lang w:val="de-DE"/>
              </w:rPr>
            </w:pPr>
            <w:r w:rsidRPr="00053BF9">
              <w:rPr>
                <w:sz w:val="16"/>
                <w:szCs w:val="16"/>
                <w:lang w:val="de-DE"/>
              </w:rPr>
              <w:t>Modul Kanal 1 ziehen</w:t>
            </w:r>
          </w:p>
        </w:tc>
        <w:tc>
          <w:tcPr>
            <w:tcW w:w="407" w:type="pct"/>
          </w:tcPr>
          <w:p w14:paraId="47ED3D73" w14:textId="493CACBA" w:rsidR="00053BF9" w:rsidRPr="00053BF9" w:rsidRDefault="00053BF9" w:rsidP="00257830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94" w:type="pct"/>
          </w:tcPr>
          <w:p w14:paraId="735B45BB" w14:textId="22D1A8BC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354" w:type="pct"/>
          </w:tcPr>
          <w:p w14:paraId="0F8F18CA" w14:textId="02745213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3" w:type="pct"/>
          </w:tcPr>
          <w:p w14:paraId="7FB6A89D" w14:textId="760DC12B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1D6F87D2" w14:textId="77777777" w:rsidR="00053BF9" w:rsidRPr="00053BF9" w:rsidRDefault="00053BF9" w:rsidP="00257830">
            <w:pPr>
              <w:rPr>
                <w:rFonts w:eastAsia="MS Gothic"/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-756751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2" w:type="pct"/>
              </w:tcPr>
              <w:p w14:paraId="5ABA55A2" w14:textId="1E0F934D" w:rsidR="00053BF9" w:rsidRPr="00053BF9" w:rsidRDefault="00ED68E9" w:rsidP="00257830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  <w:tr w:rsidR="00BF6A15" w:rsidRPr="00053BF9" w14:paraId="52B8863F" w14:textId="77777777" w:rsidTr="0005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3" w:type="pct"/>
          </w:tcPr>
          <w:p w14:paraId="3606ABB8" w14:textId="1BD8D9D0" w:rsidR="00053BF9" w:rsidRPr="00053BF9" w:rsidRDefault="00053BF9" w:rsidP="00257830">
            <w:pPr>
              <w:jc w:val="left"/>
              <w:rPr>
                <w:sz w:val="16"/>
                <w:szCs w:val="16"/>
                <w:lang w:val="de-DE"/>
              </w:rPr>
            </w:pPr>
          </w:p>
        </w:tc>
        <w:tc>
          <w:tcPr>
            <w:tcW w:w="407" w:type="pct"/>
          </w:tcPr>
          <w:p w14:paraId="38F680F8" w14:textId="77777777" w:rsidR="00053BF9" w:rsidRPr="00053BF9" w:rsidRDefault="00053BF9" w:rsidP="00257830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94" w:type="pct"/>
          </w:tcPr>
          <w:p w14:paraId="63BE7CBD" w14:textId="77777777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354" w:type="pct"/>
          </w:tcPr>
          <w:p w14:paraId="1DC445EA" w14:textId="77777777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3" w:type="pct"/>
          </w:tcPr>
          <w:p w14:paraId="0DBAE107" w14:textId="77777777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555773CD" w14:textId="77777777" w:rsidR="00053BF9" w:rsidRPr="00053BF9" w:rsidRDefault="00053BF9" w:rsidP="00257830">
            <w:pPr>
              <w:rPr>
                <w:rFonts w:eastAsia="MS Gothic"/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2" w:type="pct"/>
          </w:tcPr>
          <w:sdt>
            <w:sdtPr>
              <w:rPr>
                <w:rFonts w:ascii="Segoe UI Symbol" w:eastAsia="MS Gothic" w:hAnsi="Segoe UI Symbol" w:cs="Segoe UI Symbol"/>
                <w:color w:val="404040" w:themeColor="text1" w:themeTint="BF"/>
                <w:sz w:val="16"/>
                <w:szCs w:val="16"/>
                <w:lang w:val="de-DE"/>
              </w:rPr>
              <w:id w:val="356301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7026A66" w14:textId="1B0E8EDC" w:rsidR="00053BF9" w:rsidRPr="00053BF9" w:rsidRDefault="00BF6A15" w:rsidP="00257830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MS Gothic" w:eastAsia="MS Gothic" w:hAnsi="MS Gothic" w:cs="Segoe UI Symbol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sdtContent>
          </w:sdt>
        </w:tc>
      </w:tr>
      <w:tr w:rsidR="00BF6A15" w:rsidRPr="00053BF9" w14:paraId="681E6480" w14:textId="77777777" w:rsidTr="00053B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43" w:type="pct"/>
          </w:tcPr>
          <w:p w14:paraId="0C030BC3" w14:textId="7FC02BA0" w:rsidR="00053BF9" w:rsidRPr="00053BF9" w:rsidRDefault="00053BF9" w:rsidP="00257830">
            <w:pPr>
              <w:jc w:val="left"/>
              <w:rPr>
                <w:sz w:val="16"/>
                <w:szCs w:val="16"/>
                <w:lang w:val="de-DE"/>
              </w:rPr>
            </w:pPr>
            <w:r w:rsidRPr="00053BF9">
              <w:rPr>
                <w:sz w:val="16"/>
                <w:szCs w:val="16"/>
                <w:lang w:val="de-DE"/>
              </w:rPr>
              <w:t xml:space="preserve">SPS auf Stopp Kanal </w:t>
            </w:r>
            <w:r w:rsidR="00ED68E9">
              <w:rPr>
                <w:sz w:val="16"/>
                <w:szCs w:val="16"/>
                <w:lang w:val="de-DE"/>
              </w:rPr>
              <w:t>2</w:t>
            </w:r>
          </w:p>
        </w:tc>
        <w:tc>
          <w:tcPr>
            <w:tcW w:w="407" w:type="pct"/>
          </w:tcPr>
          <w:p w14:paraId="6BE6E864" w14:textId="77777777" w:rsidR="00053BF9" w:rsidRPr="00053BF9" w:rsidRDefault="00053BF9" w:rsidP="00257830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94" w:type="pct"/>
          </w:tcPr>
          <w:p w14:paraId="146E3925" w14:textId="77777777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354" w:type="pct"/>
          </w:tcPr>
          <w:p w14:paraId="6392FACF" w14:textId="77777777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3" w:type="pct"/>
          </w:tcPr>
          <w:p w14:paraId="18ACC426" w14:textId="77777777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36ED9D54" w14:textId="77777777" w:rsidR="00053BF9" w:rsidRPr="00053BF9" w:rsidRDefault="00053BF9" w:rsidP="00257830">
            <w:pPr>
              <w:rPr>
                <w:rFonts w:eastAsia="MS Gothic"/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1614933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2" w:type="pct"/>
              </w:tcPr>
              <w:p w14:paraId="54B969D8" w14:textId="3236D2E4" w:rsidR="00053BF9" w:rsidRPr="00053BF9" w:rsidRDefault="00BF6A15" w:rsidP="00257830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  <w:tr w:rsidR="00BF6A15" w:rsidRPr="00053BF9" w14:paraId="74918A9A" w14:textId="77777777" w:rsidTr="0005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3" w:type="pct"/>
          </w:tcPr>
          <w:p w14:paraId="710264F4" w14:textId="6A7EF055" w:rsidR="00053BF9" w:rsidRPr="00053BF9" w:rsidRDefault="00ED68E9" w:rsidP="00257830">
            <w:pPr>
              <w:jc w:val="left"/>
              <w:rPr>
                <w:sz w:val="16"/>
                <w:szCs w:val="16"/>
                <w:lang w:val="de-DE"/>
              </w:rPr>
            </w:pPr>
            <w:r w:rsidRPr="00053BF9">
              <w:rPr>
                <w:sz w:val="16"/>
                <w:szCs w:val="16"/>
                <w:lang w:val="de-DE"/>
              </w:rPr>
              <w:t>Resolver im Stillstand</w:t>
            </w:r>
            <w:r>
              <w:rPr>
                <w:sz w:val="16"/>
                <w:szCs w:val="16"/>
                <w:lang w:val="de-DE"/>
              </w:rPr>
              <w:t xml:space="preserve"> ziehen</w:t>
            </w:r>
          </w:p>
        </w:tc>
        <w:tc>
          <w:tcPr>
            <w:tcW w:w="407" w:type="pct"/>
          </w:tcPr>
          <w:p w14:paraId="03E7D869" w14:textId="77777777" w:rsidR="00053BF9" w:rsidRPr="00053BF9" w:rsidRDefault="00053BF9" w:rsidP="00257830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94" w:type="pct"/>
          </w:tcPr>
          <w:p w14:paraId="7065D9AE" w14:textId="77777777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354" w:type="pct"/>
          </w:tcPr>
          <w:p w14:paraId="0E5CE87E" w14:textId="77777777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3" w:type="pct"/>
          </w:tcPr>
          <w:p w14:paraId="1D4FDC0E" w14:textId="77777777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1BB9B3FE" w14:textId="77777777" w:rsidR="00053BF9" w:rsidRPr="00053BF9" w:rsidRDefault="00053BF9" w:rsidP="00257830">
            <w:pPr>
              <w:rPr>
                <w:rFonts w:eastAsia="MS Gothic"/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-2112039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2" w:type="pct"/>
              </w:tcPr>
              <w:p w14:paraId="3E3AE5E0" w14:textId="6451EF02" w:rsidR="00053BF9" w:rsidRPr="00053BF9" w:rsidRDefault="00BF6A15" w:rsidP="00257830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  <w:tr w:rsidR="00BF6A15" w:rsidRPr="00053BF9" w14:paraId="2F5938AE" w14:textId="77777777" w:rsidTr="00053B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43" w:type="pct"/>
          </w:tcPr>
          <w:p w14:paraId="0E7F3A0C" w14:textId="5E357FE1" w:rsidR="00053BF9" w:rsidRPr="00053BF9" w:rsidRDefault="00ED68E9" w:rsidP="00257830">
            <w:pPr>
              <w:jc w:val="left"/>
              <w:rPr>
                <w:sz w:val="16"/>
                <w:szCs w:val="16"/>
                <w:lang w:val="de-DE"/>
              </w:rPr>
            </w:pPr>
            <w:r w:rsidRPr="00053BF9">
              <w:rPr>
                <w:sz w:val="16"/>
                <w:szCs w:val="16"/>
                <w:lang w:val="de-DE"/>
              </w:rPr>
              <w:t>Fahrhebeltotmann loslassen</w:t>
            </w:r>
          </w:p>
        </w:tc>
        <w:tc>
          <w:tcPr>
            <w:tcW w:w="407" w:type="pct"/>
          </w:tcPr>
          <w:p w14:paraId="41E29AD4" w14:textId="76F593C1" w:rsidR="00053BF9" w:rsidRPr="00053BF9" w:rsidRDefault="006A3293" w:rsidP="00257830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-2</w:t>
            </w:r>
          </w:p>
        </w:tc>
        <w:tc>
          <w:tcPr>
            <w:tcW w:w="394" w:type="pct"/>
          </w:tcPr>
          <w:p w14:paraId="2D5A80E5" w14:textId="46323951" w:rsidR="00053BF9" w:rsidRPr="00053BF9" w:rsidRDefault="006A3293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0</w:t>
            </w:r>
          </w:p>
        </w:tc>
        <w:tc>
          <w:tcPr>
            <w:tcW w:w="354" w:type="pct"/>
          </w:tcPr>
          <w:p w14:paraId="040FAEC8" w14:textId="0FCDA8FA" w:rsidR="00053BF9" w:rsidRPr="00053BF9" w:rsidRDefault="006A3293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0</w:t>
            </w:r>
          </w:p>
        </w:tc>
        <w:tc>
          <w:tcPr>
            <w:tcW w:w="603" w:type="pct"/>
          </w:tcPr>
          <w:p w14:paraId="68B0DD1C" w14:textId="77777777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641F6CB0" w14:textId="77777777" w:rsidR="00053BF9" w:rsidRPr="00053BF9" w:rsidRDefault="00053BF9" w:rsidP="00257830">
            <w:pPr>
              <w:rPr>
                <w:rFonts w:eastAsia="MS Gothic"/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2" w:type="pct"/>
          </w:tcPr>
          <w:p w14:paraId="24997CE6" w14:textId="77777777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 w:rsidRPr="00053BF9">
              <w:rPr>
                <w:rFonts w:ascii="Segoe UI Symbol" w:eastAsia="MS Gothic" w:hAnsi="Segoe UI Symbol" w:cs="Segoe UI Symbol"/>
                <w:color w:val="404040" w:themeColor="text1" w:themeTint="BF"/>
                <w:sz w:val="16"/>
                <w:szCs w:val="16"/>
                <w:lang w:val="de-DE"/>
              </w:rPr>
              <w:t>☐</w:t>
            </w:r>
          </w:p>
        </w:tc>
      </w:tr>
      <w:tr w:rsidR="00BF6A15" w:rsidRPr="00053BF9" w14:paraId="30A53036" w14:textId="77777777" w:rsidTr="0005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3" w:type="pct"/>
          </w:tcPr>
          <w:p w14:paraId="0CE03CBD" w14:textId="082C2483" w:rsidR="00053BF9" w:rsidRPr="00053BF9" w:rsidRDefault="00ED68E9" w:rsidP="00257830">
            <w:pPr>
              <w:jc w:val="left"/>
              <w:rPr>
                <w:sz w:val="16"/>
                <w:szCs w:val="16"/>
                <w:lang w:val="de-DE"/>
              </w:rPr>
            </w:pPr>
            <w:r w:rsidRPr="00053BF9">
              <w:rPr>
                <w:sz w:val="16"/>
                <w:szCs w:val="16"/>
                <w:lang w:val="de-DE"/>
              </w:rPr>
              <w:t>Fußtotmannloslassen bei Automatikverzögerungsrampe von 3s</w:t>
            </w:r>
          </w:p>
        </w:tc>
        <w:tc>
          <w:tcPr>
            <w:tcW w:w="407" w:type="pct"/>
          </w:tcPr>
          <w:p w14:paraId="1186C3C1" w14:textId="5FD83C69" w:rsidR="00053BF9" w:rsidRPr="00053BF9" w:rsidRDefault="006A3293" w:rsidP="00257830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0</w:t>
            </w:r>
          </w:p>
        </w:tc>
        <w:tc>
          <w:tcPr>
            <w:tcW w:w="394" w:type="pct"/>
          </w:tcPr>
          <w:p w14:paraId="7A107337" w14:textId="05926DD3" w:rsidR="00053BF9" w:rsidRPr="00053BF9" w:rsidRDefault="006A3293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0</w:t>
            </w:r>
          </w:p>
        </w:tc>
        <w:tc>
          <w:tcPr>
            <w:tcW w:w="354" w:type="pct"/>
          </w:tcPr>
          <w:p w14:paraId="6420F658" w14:textId="5D8BFDC9" w:rsidR="00053BF9" w:rsidRPr="00053BF9" w:rsidRDefault="006A3293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0</w:t>
            </w:r>
          </w:p>
        </w:tc>
        <w:tc>
          <w:tcPr>
            <w:tcW w:w="603" w:type="pct"/>
          </w:tcPr>
          <w:p w14:paraId="5F97876D" w14:textId="77777777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53334B4B" w14:textId="77777777" w:rsidR="00053BF9" w:rsidRPr="00053BF9" w:rsidRDefault="00053BF9" w:rsidP="00257830">
            <w:pPr>
              <w:rPr>
                <w:rFonts w:eastAsia="MS Gothic"/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602" w:type="pct"/>
          </w:tcPr>
          <w:p w14:paraId="71DC6F42" w14:textId="77777777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 w:rsidRPr="00053BF9">
              <w:rPr>
                <w:rFonts w:ascii="Segoe UI Symbol" w:eastAsia="MS Gothic" w:hAnsi="Segoe UI Symbol" w:cs="Segoe UI Symbol"/>
                <w:color w:val="404040" w:themeColor="text1" w:themeTint="BF"/>
                <w:sz w:val="16"/>
                <w:szCs w:val="16"/>
                <w:lang w:val="de-DE"/>
              </w:rPr>
              <w:t>☐</w:t>
            </w:r>
          </w:p>
        </w:tc>
      </w:tr>
      <w:tr w:rsidR="00BF6A15" w:rsidRPr="00053BF9" w14:paraId="5E635540" w14:textId="77777777" w:rsidTr="00053B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43" w:type="pct"/>
          </w:tcPr>
          <w:p w14:paraId="4C375D8F" w14:textId="77777777" w:rsidR="00053BF9" w:rsidRPr="00053BF9" w:rsidRDefault="00053BF9" w:rsidP="00257830">
            <w:pPr>
              <w:jc w:val="left"/>
              <w:rPr>
                <w:sz w:val="16"/>
                <w:szCs w:val="16"/>
                <w:lang w:val="de-DE"/>
              </w:rPr>
            </w:pPr>
            <w:r w:rsidRPr="00053BF9">
              <w:rPr>
                <w:sz w:val="16"/>
                <w:szCs w:val="16"/>
                <w:lang w:val="de-DE"/>
              </w:rPr>
              <w:t>Notaus betätigen</w:t>
            </w:r>
          </w:p>
        </w:tc>
        <w:tc>
          <w:tcPr>
            <w:tcW w:w="407" w:type="pct"/>
          </w:tcPr>
          <w:p w14:paraId="030D1DE8" w14:textId="5E09ECF2" w:rsidR="00053BF9" w:rsidRPr="00053BF9" w:rsidRDefault="00C90805" w:rsidP="00257830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</w:t>
            </w:r>
          </w:p>
        </w:tc>
        <w:tc>
          <w:tcPr>
            <w:tcW w:w="394" w:type="pct"/>
          </w:tcPr>
          <w:p w14:paraId="2940F06D" w14:textId="030AD627" w:rsidR="00053BF9" w:rsidRPr="00053BF9" w:rsidRDefault="00C90805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0</w:t>
            </w:r>
          </w:p>
        </w:tc>
        <w:tc>
          <w:tcPr>
            <w:tcW w:w="354" w:type="pct"/>
          </w:tcPr>
          <w:p w14:paraId="3B544058" w14:textId="3DD3D7CE" w:rsidR="00053BF9" w:rsidRPr="00053BF9" w:rsidRDefault="00C90805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1</w:t>
            </w:r>
          </w:p>
        </w:tc>
        <w:tc>
          <w:tcPr>
            <w:tcW w:w="603" w:type="pct"/>
          </w:tcPr>
          <w:p w14:paraId="2A354A09" w14:textId="02A417EF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5965FB7B" w14:textId="0D2A80CB" w:rsidR="00053BF9" w:rsidRPr="00053BF9" w:rsidRDefault="00053BF9" w:rsidP="00257830">
            <w:pPr>
              <w:rPr>
                <w:rFonts w:eastAsia="MS Gothic"/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1973086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2" w:type="pct"/>
              </w:tcPr>
              <w:p w14:paraId="386D9113" w14:textId="5550C3B4" w:rsidR="00053BF9" w:rsidRPr="00053BF9" w:rsidRDefault="00ED68E9" w:rsidP="00257830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  <w:tr w:rsidR="00BF6A15" w:rsidRPr="00053BF9" w14:paraId="1B957F2B" w14:textId="77777777" w:rsidTr="0005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3" w:type="pct"/>
          </w:tcPr>
          <w:p w14:paraId="23CA5FCE" w14:textId="77777777" w:rsidR="00053BF9" w:rsidRPr="00053BF9" w:rsidRDefault="00053BF9" w:rsidP="00257830">
            <w:pPr>
              <w:jc w:val="left"/>
              <w:rPr>
                <w:sz w:val="16"/>
                <w:szCs w:val="16"/>
                <w:lang w:val="de-DE"/>
              </w:rPr>
            </w:pPr>
            <w:r w:rsidRPr="00053BF9">
              <w:rPr>
                <w:sz w:val="16"/>
                <w:szCs w:val="16"/>
                <w:lang w:val="de-DE"/>
              </w:rPr>
              <w:t>Fußtotmann loslassen</w:t>
            </w:r>
          </w:p>
        </w:tc>
        <w:tc>
          <w:tcPr>
            <w:tcW w:w="407" w:type="pct"/>
          </w:tcPr>
          <w:p w14:paraId="25CA165D" w14:textId="51C64140" w:rsidR="00053BF9" w:rsidRPr="00053BF9" w:rsidRDefault="00C90805" w:rsidP="00257830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</w:t>
            </w:r>
          </w:p>
        </w:tc>
        <w:tc>
          <w:tcPr>
            <w:tcW w:w="394" w:type="pct"/>
          </w:tcPr>
          <w:p w14:paraId="54C8ADEC" w14:textId="3DC21F1A" w:rsidR="00053BF9" w:rsidRPr="00053BF9" w:rsidRDefault="00C90805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1</w:t>
            </w:r>
          </w:p>
        </w:tc>
        <w:tc>
          <w:tcPr>
            <w:tcW w:w="354" w:type="pct"/>
          </w:tcPr>
          <w:p w14:paraId="31C52328" w14:textId="5B2FF3AC" w:rsidR="00053BF9" w:rsidRPr="00053BF9" w:rsidRDefault="00C90805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  <w:r>
              <w:rPr>
                <w:color w:val="404040" w:themeColor="text1" w:themeTint="BF"/>
                <w:sz w:val="16"/>
                <w:szCs w:val="16"/>
                <w:lang w:val="de-DE"/>
              </w:rPr>
              <w:t>0</w:t>
            </w:r>
          </w:p>
        </w:tc>
        <w:tc>
          <w:tcPr>
            <w:tcW w:w="603" w:type="pct"/>
          </w:tcPr>
          <w:p w14:paraId="72E28900" w14:textId="6C36CB84" w:rsidR="00053BF9" w:rsidRPr="00053BF9" w:rsidRDefault="00053BF9" w:rsidP="00257830">
            <w:pPr>
              <w:rPr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tc>
          <w:tcPr>
            <w:tcW w:w="897" w:type="pct"/>
          </w:tcPr>
          <w:p w14:paraId="77AEAC2C" w14:textId="77777777" w:rsidR="00053BF9" w:rsidRPr="00053BF9" w:rsidRDefault="00053BF9" w:rsidP="00257830">
            <w:pPr>
              <w:rPr>
                <w:rFonts w:eastAsia="MS Gothic"/>
                <w:color w:val="404040" w:themeColor="text1" w:themeTint="BF"/>
                <w:sz w:val="16"/>
                <w:szCs w:val="16"/>
                <w:lang w:val="de-DE"/>
              </w:rPr>
            </w:pPr>
          </w:p>
        </w:tc>
        <w:sdt>
          <w:sdtPr>
            <w:rPr>
              <w:color w:val="404040" w:themeColor="text1" w:themeTint="BF"/>
              <w:sz w:val="16"/>
              <w:szCs w:val="16"/>
              <w:lang w:val="de-DE"/>
            </w:rPr>
            <w:id w:val="67662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2" w:type="pct"/>
              </w:tcPr>
              <w:p w14:paraId="031018D6" w14:textId="7CDD587B" w:rsidR="00053BF9" w:rsidRPr="00053BF9" w:rsidRDefault="00ED68E9" w:rsidP="00257830">
                <w:pPr>
                  <w:rPr>
                    <w:color w:val="404040" w:themeColor="text1" w:themeTint="BF"/>
                    <w:sz w:val="16"/>
                    <w:szCs w:val="16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16"/>
                    <w:szCs w:val="16"/>
                    <w:lang w:val="de-DE"/>
                  </w:rPr>
                  <w:t>☐</w:t>
                </w:r>
              </w:p>
            </w:tc>
          </w:sdtContent>
        </w:sdt>
      </w:tr>
    </w:tbl>
    <w:p w14:paraId="513C5BA8" w14:textId="77777777" w:rsidR="00F01C84" w:rsidRPr="00053BF9" w:rsidRDefault="00F01C84" w:rsidP="00257830">
      <w:pPr>
        <w:rPr>
          <w:sz w:val="16"/>
          <w:szCs w:val="16"/>
          <w:lang w:val="de-DE"/>
        </w:rPr>
      </w:pPr>
    </w:p>
    <w:p w14:paraId="13950E01" w14:textId="77777777" w:rsidR="00F01C84" w:rsidRPr="00053BF9" w:rsidRDefault="00F01C84" w:rsidP="00257830">
      <w:pPr>
        <w:rPr>
          <w:sz w:val="16"/>
          <w:szCs w:val="16"/>
          <w:lang w:val="de-DE"/>
        </w:rPr>
      </w:pPr>
      <w:r w:rsidRPr="00053BF9">
        <w:rPr>
          <w:sz w:val="16"/>
          <w:szCs w:val="16"/>
          <w:lang w:val="de-DE"/>
        </w:rPr>
        <w:br w:type="page"/>
      </w:r>
    </w:p>
    <w:p w14:paraId="2D3B3865" w14:textId="77777777" w:rsidR="006A3DEA" w:rsidRDefault="006A3DEA" w:rsidP="00F01C84">
      <w:pPr>
        <w:rPr>
          <w:sz w:val="16"/>
          <w:szCs w:val="16"/>
          <w:lang w:val="de-DE"/>
        </w:rPr>
      </w:pPr>
    </w:p>
    <w:p w14:paraId="53EF41CC" w14:textId="7A34E212" w:rsidR="00B616A9" w:rsidRDefault="00B616A9" w:rsidP="00F01C84">
      <w:pPr>
        <w:rPr>
          <w:sz w:val="16"/>
          <w:szCs w:val="16"/>
          <w:lang w:val="de-DE"/>
        </w:rPr>
      </w:pPr>
      <w:r>
        <w:rPr>
          <w:sz w:val="16"/>
          <w:szCs w:val="16"/>
          <w:lang w:val="de-DE"/>
        </w:rPr>
        <w:t>Bemerkungen:</w:t>
      </w:r>
      <w:r w:rsidR="005B4726">
        <w:rPr>
          <w:sz w:val="16"/>
          <w:szCs w:val="16"/>
          <w:lang w:val="de-DE"/>
        </w:rPr>
        <w:t xml:space="preserve"> Anlagenstatus „Aus“ = SIL3 Fehler</w:t>
      </w:r>
    </w:p>
    <w:p w14:paraId="1CBC1769" w14:textId="77777777" w:rsidR="00B616A9" w:rsidRPr="00053BF9" w:rsidRDefault="00B616A9" w:rsidP="00F01C84">
      <w:pPr>
        <w:rPr>
          <w:sz w:val="16"/>
          <w:szCs w:val="16"/>
          <w:lang w:val="de-DE"/>
        </w:rPr>
      </w:pPr>
    </w:p>
    <w:sectPr w:rsidR="00B616A9" w:rsidRPr="00053BF9" w:rsidSect="0002635C">
      <w:headerReference w:type="default" r:id="rId8"/>
      <w:footerReference w:type="default" r:id="rId9"/>
      <w:headerReference w:type="first" r:id="rId10"/>
      <w:pgSz w:w="11907" w:h="16839" w:code="9"/>
      <w:pgMar w:top="1008" w:right="1296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E0875" w14:textId="77777777" w:rsidR="00A57348" w:rsidRDefault="00A57348">
      <w:pPr>
        <w:spacing w:after="0" w:line="240" w:lineRule="auto"/>
      </w:pPr>
      <w:r>
        <w:separator/>
      </w:r>
    </w:p>
  </w:endnote>
  <w:endnote w:type="continuationSeparator" w:id="0">
    <w:p w14:paraId="6CCE4721" w14:textId="77777777" w:rsidR="00A57348" w:rsidRDefault="00A5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4A0" w:firstRow="1" w:lastRow="0" w:firstColumn="1" w:lastColumn="0" w:noHBand="0" w:noVBand="1"/>
    </w:tblPr>
    <w:tblGrid>
      <w:gridCol w:w="1418"/>
      <w:gridCol w:w="1417"/>
      <w:gridCol w:w="993"/>
      <w:gridCol w:w="2693"/>
      <w:gridCol w:w="2693"/>
    </w:tblGrid>
    <w:tr w:rsidR="0002635C" w:rsidRPr="00F20274" w14:paraId="3EB3E0F2" w14:textId="77777777" w:rsidTr="00623E8F">
      <w:trPr>
        <w:trHeight w:val="419"/>
      </w:trPr>
      <w:tc>
        <w:tcPr>
          <w:tcW w:w="1418" w:type="dxa"/>
          <w:vAlign w:val="center"/>
        </w:tcPr>
        <w:p w14:paraId="0D4F7E6E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proofErr w:type="spellStart"/>
          <w:r w:rsidRPr="0002635C">
            <w:rPr>
              <w:rFonts w:ascii="Arial" w:hAnsi="Arial" w:cs="Arial"/>
              <w:sz w:val="22"/>
              <w:szCs w:val="22"/>
              <w:lang w:val="fr-FR"/>
            </w:rPr>
            <w:t>Dokument</w:t>
          </w:r>
          <w:proofErr w:type="spellEnd"/>
          <w:r w:rsidRPr="0002635C">
            <w:rPr>
              <w:rFonts w:ascii="Arial" w:hAnsi="Arial" w:cs="Arial"/>
              <w:sz w:val="22"/>
              <w:szCs w:val="22"/>
              <w:lang w:val="fr-FR"/>
            </w:rPr>
            <w:t> :</w:t>
          </w:r>
        </w:p>
      </w:tc>
      <w:tc>
        <w:tcPr>
          <w:tcW w:w="5103" w:type="dxa"/>
          <w:gridSpan w:val="3"/>
          <w:vAlign w:val="center"/>
        </w:tcPr>
        <w:p w14:paraId="3DB1FC2F" w14:textId="3D25CD8D" w:rsidR="0002635C" w:rsidRPr="0002635C" w:rsidRDefault="00A51980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proofErr w:type="spellStart"/>
          <w:r>
            <w:rPr>
              <w:rFonts w:ascii="Arial" w:hAnsi="Arial" w:cs="Arial"/>
              <w:sz w:val="22"/>
              <w:szCs w:val="22"/>
            </w:rPr>
            <w:t>Integrationstest</w:t>
          </w:r>
          <w:proofErr w:type="spellEnd"/>
          <w:r w:rsidR="0002635C" w:rsidRPr="0002635C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02635C" w:rsidRPr="0002635C">
            <w:rPr>
              <w:rFonts w:ascii="Arial" w:hAnsi="Arial" w:cs="Arial"/>
              <w:sz w:val="22"/>
              <w:szCs w:val="22"/>
            </w:rPr>
            <w:t>nach</w:t>
          </w:r>
          <w:proofErr w:type="spellEnd"/>
          <w:r w:rsidR="0002635C" w:rsidRPr="0002635C">
            <w:rPr>
              <w:rFonts w:ascii="Arial" w:hAnsi="Arial" w:cs="Arial"/>
              <w:sz w:val="22"/>
              <w:szCs w:val="22"/>
            </w:rPr>
            <w:t xml:space="preserve"> </w:t>
          </w:r>
          <w:r w:rsidR="0002635C" w:rsidRPr="0002635C">
            <w:rPr>
              <w:rFonts w:ascii="Arial" w:hAnsi="Arial" w:cs="Arial"/>
              <w:sz w:val="22"/>
              <w:szCs w:val="22"/>
              <w:lang w:val="fr-FR"/>
            </w:rPr>
            <w:t>DIN EN 61508</w:t>
          </w:r>
        </w:p>
      </w:tc>
      <w:tc>
        <w:tcPr>
          <w:tcW w:w="2693" w:type="dxa"/>
          <w:vMerge w:val="restart"/>
          <w:vAlign w:val="center"/>
        </w:tcPr>
        <w:p w14:paraId="70245B38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sz w:val="22"/>
              <w:szCs w:val="22"/>
              <w:lang w:val="de-DE"/>
            </w:rPr>
          </w:pPr>
          <w:r w:rsidRPr="0002635C">
            <w:rPr>
              <w:rFonts w:ascii="Arial" w:hAnsi="Arial" w:cs="Arial"/>
              <w:sz w:val="22"/>
              <w:szCs w:val="22"/>
              <w:lang w:val="de-DE"/>
            </w:rPr>
            <w:t>Fülling + Partner GmbH</w:t>
          </w:r>
        </w:p>
        <w:p w14:paraId="3DCC6815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sz w:val="22"/>
              <w:szCs w:val="22"/>
              <w:lang w:val="de-DE"/>
            </w:rPr>
          </w:pPr>
          <w:r w:rsidRPr="0002635C">
            <w:rPr>
              <w:rFonts w:ascii="Arial" w:hAnsi="Arial" w:cs="Arial"/>
              <w:sz w:val="22"/>
              <w:szCs w:val="22"/>
              <w:lang w:val="de-DE"/>
            </w:rPr>
            <w:t>Revierstr. 7</w:t>
          </w:r>
        </w:p>
        <w:p w14:paraId="65C1C777" w14:textId="77777777" w:rsidR="0002635C" w:rsidRPr="0002635C" w:rsidRDefault="0002635C" w:rsidP="007265E9">
          <w:pPr>
            <w:pStyle w:val="berschrift2"/>
            <w:keepLines w:val="0"/>
            <w:spacing w:before="0"/>
            <w:rPr>
              <w:rFonts w:ascii="Arial" w:hAnsi="Arial" w:cs="Arial"/>
              <w:sz w:val="22"/>
              <w:szCs w:val="22"/>
              <w:lang w:val="de-DE"/>
            </w:rPr>
          </w:pPr>
          <w:r w:rsidRPr="0002635C">
            <w:rPr>
              <w:rFonts w:ascii="Arial" w:hAnsi="Arial" w:cs="Arial"/>
              <w:sz w:val="22"/>
              <w:szCs w:val="22"/>
              <w:lang w:val="de-DE"/>
            </w:rPr>
            <w:t>44379 Dortmund</w:t>
          </w:r>
        </w:p>
        <w:p w14:paraId="560E1844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sz w:val="22"/>
              <w:szCs w:val="22"/>
              <w:lang w:val="de-DE"/>
            </w:rPr>
          </w:pPr>
          <w:proofErr w:type="spellStart"/>
          <w:proofErr w:type="gramStart"/>
          <w:r w:rsidRPr="0002635C">
            <w:rPr>
              <w:rFonts w:ascii="Arial" w:hAnsi="Arial" w:cs="Arial"/>
              <w:sz w:val="22"/>
              <w:szCs w:val="22"/>
              <w:lang w:val="de-DE"/>
            </w:rPr>
            <w:t>fon</w:t>
          </w:r>
          <w:proofErr w:type="spellEnd"/>
          <w:r w:rsidRPr="0002635C">
            <w:rPr>
              <w:rFonts w:ascii="Arial" w:hAnsi="Arial" w:cs="Arial"/>
              <w:sz w:val="22"/>
              <w:szCs w:val="22"/>
              <w:lang w:val="de-DE"/>
            </w:rPr>
            <w:t> :</w:t>
          </w:r>
          <w:proofErr w:type="gramEnd"/>
          <w:r w:rsidRPr="0002635C">
            <w:rPr>
              <w:rFonts w:ascii="Arial" w:hAnsi="Arial" w:cs="Arial"/>
              <w:sz w:val="22"/>
              <w:szCs w:val="22"/>
              <w:lang w:val="de-DE"/>
            </w:rPr>
            <w:t xml:space="preserve"> +49 231 6790420</w:t>
          </w:r>
        </w:p>
        <w:p w14:paraId="75C5C217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sz w:val="22"/>
              <w:szCs w:val="22"/>
              <w:lang w:val="fr-FR"/>
            </w:rPr>
          </w:pPr>
          <w:r w:rsidRPr="0002635C">
            <w:rPr>
              <w:rFonts w:ascii="Arial" w:hAnsi="Arial" w:cs="Arial"/>
              <w:sz w:val="22"/>
              <w:szCs w:val="22"/>
              <w:lang w:val="fr-FR"/>
            </w:rPr>
            <w:t>info@fup-automation.de</w:t>
          </w:r>
        </w:p>
      </w:tc>
    </w:tr>
    <w:tr w:rsidR="0002635C" w:rsidRPr="0002635C" w14:paraId="3E9A6429" w14:textId="77777777" w:rsidTr="00623E8F">
      <w:trPr>
        <w:trHeight w:val="462"/>
      </w:trPr>
      <w:tc>
        <w:tcPr>
          <w:tcW w:w="1418" w:type="dxa"/>
          <w:vAlign w:val="center"/>
        </w:tcPr>
        <w:p w14:paraId="15C96FAB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proofErr w:type="spellStart"/>
          <w:r w:rsidRPr="0002635C">
            <w:rPr>
              <w:rFonts w:ascii="Arial" w:hAnsi="Arial" w:cs="Arial"/>
              <w:sz w:val="22"/>
              <w:szCs w:val="22"/>
              <w:lang w:val="fr-FR"/>
            </w:rPr>
            <w:t>Bearbeiter</w:t>
          </w:r>
          <w:proofErr w:type="spellEnd"/>
          <w:r w:rsidRPr="0002635C">
            <w:rPr>
              <w:rFonts w:ascii="Arial" w:hAnsi="Arial" w:cs="Arial"/>
              <w:sz w:val="22"/>
              <w:szCs w:val="22"/>
              <w:lang w:val="fr-FR"/>
            </w:rPr>
            <w:t> :</w:t>
          </w:r>
        </w:p>
      </w:tc>
      <w:tc>
        <w:tcPr>
          <w:tcW w:w="1417" w:type="dxa"/>
          <w:vAlign w:val="center"/>
        </w:tcPr>
        <w:p w14:paraId="6BCDBF19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r w:rsidRPr="0002635C">
            <w:rPr>
              <w:rFonts w:ascii="Arial" w:hAnsi="Arial" w:cs="Arial"/>
              <w:sz w:val="22"/>
              <w:szCs w:val="22"/>
              <w:lang w:val="fr-FR"/>
            </w:rPr>
            <w:t>Middendorf</w:t>
          </w:r>
        </w:p>
      </w:tc>
      <w:tc>
        <w:tcPr>
          <w:tcW w:w="993" w:type="dxa"/>
          <w:vAlign w:val="center"/>
        </w:tcPr>
        <w:p w14:paraId="4F2902F7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r w:rsidRPr="0002635C">
            <w:rPr>
              <w:rFonts w:ascii="Arial" w:hAnsi="Arial" w:cs="Arial"/>
              <w:sz w:val="22"/>
              <w:szCs w:val="22"/>
              <w:lang w:val="fr-FR"/>
            </w:rPr>
            <w:t>Version</w:t>
          </w:r>
        </w:p>
      </w:tc>
      <w:tc>
        <w:tcPr>
          <w:tcW w:w="2693" w:type="dxa"/>
          <w:vAlign w:val="center"/>
        </w:tcPr>
        <w:p w14:paraId="73639252" w14:textId="5E7157F1" w:rsidR="0002635C" w:rsidRPr="0002635C" w:rsidRDefault="00F20274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r>
            <w:rPr>
              <w:rFonts w:ascii="Arial" w:hAnsi="Arial" w:cs="Arial"/>
              <w:sz w:val="22"/>
              <w:szCs w:val="22"/>
              <w:lang w:val="fr-FR"/>
            </w:rPr>
            <w:t>0823</w:t>
          </w:r>
        </w:p>
      </w:tc>
      <w:tc>
        <w:tcPr>
          <w:tcW w:w="2693" w:type="dxa"/>
          <w:vMerge/>
        </w:tcPr>
        <w:p w14:paraId="4DF156C3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sz w:val="22"/>
              <w:szCs w:val="22"/>
              <w:lang w:val="fr-FR"/>
            </w:rPr>
          </w:pPr>
        </w:p>
      </w:tc>
    </w:tr>
    <w:tr w:rsidR="0002635C" w:rsidRPr="0002635C" w14:paraId="415DE9B2" w14:textId="77777777" w:rsidTr="00623E8F">
      <w:trPr>
        <w:trHeight w:val="360"/>
      </w:trPr>
      <w:tc>
        <w:tcPr>
          <w:tcW w:w="1418" w:type="dxa"/>
          <w:vAlign w:val="center"/>
        </w:tcPr>
        <w:p w14:paraId="44015342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proofErr w:type="spellStart"/>
          <w:r w:rsidRPr="0002635C">
            <w:rPr>
              <w:rFonts w:ascii="Arial" w:hAnsi="Arial" w:cs="Arial"/>
              <w:sz w:val="22"/>
              <w:szCs w:val="22"/>
              <w:lang w:val="fr-FR"/>
            </w:rPr>
            <w:t>Datum</w:t>
          </w:r>
          <w:proofErr w:type="spellEnd"/>
          <w:r w:rsidRPr="0002635C">
            <w:rPr>
              <w:rFonts w:ascii="Arial" w:hAnsi="Arial" w:cs="Arial"/>
              <w:sz w:val="22"/>
              <w:szCs w:val="22"/>
              <w:lang w:val="fr-FR"/>
            </w:rPr>
            <w:t> :</w:t>
          </w:r>
        </w:p>
      </w:tc>
      <w:tc>
        <w:tcPr>
          <w:tcW w:w="1417" w:type="dxa"/>
          <w:vAlign w:val="center"/>
        </w:tcPr>
        <w:p w14:paraId="01E3E711" w14:textId="52F7EE76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r w:rsidRPr="0002635C">
            <w:rPr>
              <w:rFonts w:ascii="Arial" w:hAnsi="Arial" w:cs="Arial"/>
              <w:sz w:val="22"/>
              <w:szCs w:val="22"/>
              <w:lang w:val="fr-FR"/>
            </w:rPr>
            <w:t>0</w:t>
          </w:r>
          <w:r w:rsidR="005F13DB">
            <w:rPr>
              <w:rFonts w:ascii="Arial" w:hAnsi="Arial" w:cs="Arial"/>
              <w:sz w:val="22"/>
              <w:szCs w:val="22"/>
              <w:lang w:val="fr-FR"/>
            </w:rPr>
            <w:t>5</w:t>
          </w:r>
          <w:r w:rsidRPr="0002635C">
            <w:rPr>
              <w:rFonts w:ascii="Arial" w:hAnsi="Arial" w:cs="Arial"/>
              <w:sz w:val="22"/>
              <w:szCs w:val="22"/>
              <w:lang w:val="fr-FR"/>
            </w:rPr>
            <w:t>.06.202</w:t>
          </w:r>
          <w:r w:rsidR="005F13DB">
            <w:rPr>
              <w:rFonts w:ascii="Arial" w:hAnsi="Arial" w:cs="Arial"/>
              <w:sz w:val="22"/>
              <w:szCs w:val="22"/>
              <w:lang w:val="fr-FR"/>
            </w:rPr>
            <w:t>4</w:t>
          </w:r>
        </w:p>
      </w:tc>
      <w:tc>
        <w:tcPr>
          <w:tcW w:w="993" w:type="dxa"/>
          <w:vAlign w:val="center"/>
        </w:tcPr>
        <w:p w14:paraId="1F2433B8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r w:rsidRPr="0002635C">
            <w:rPr>
              <w:rFonts w:ascii="Arial" w:hAnsi="Arial" w:cs="Arial"/>
              <w:sz w:val="22"/>
              <w:szCs w:val="22"/>
              <w:lang w:val="fr-FR"/>
            </w:rPr>
            <w:t>Seite</w:t>
          </w:r>
        </w:p>
      </w:tc>
      <w:tc>
        <w:tcPr>
          <w:tcW w:w="2693" w:type="dxa"/>
          <w:vAlign w:val="center"/>
        </w:tcPr>
        <w:p w14:paraId="4AE0EAB2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b/>
              <w:sz w:val="22"/>
              <w:szCs w:val="22"/>
              <w:lang w:val="fr-FR"/>
            </w:rPr>
          </w:pPr>
          <w:r w:rsidRPr="0002635C">
            <w:rPr>
              <w:rFonts w:ascii="Arial" w:hAnsi="Arial" w:cs="Arial"/>
              <w:b/>
              <w:sz w:val="22"/>
              <w:szCs w:val="22"/>
              <w:lang w:val="fr-FR"/>
            </w:rPr>
            <w:fldChar w:fldCharType="begin"/>
          </w:r>
          <w:r w:rsidRPr="0002635C">
            <w:rPr>
              <w:rFonts w:ascii="Arial" w:hAnsi="Arial" w:cs="Arial"/>
              <w:sz w:val="22"/>
              <w:szCs w:val="22"/>
              <w:lang w:val="fr-FR"/>
            </w:rPr>
            <w:instrText>PAGE   \* MERGEFORMAT</w:instrText>
          </w:r>
          <w:r w:rsidRPr="0002635C">
            <w:rPr>
              <w:rFonts w:ascii="Arial" w:hAnsi="Arial" w:cs="Arial"/>
              <w:b/>
              <w:sz w:val="22"/>
              <w:szCs w:val="22"/>
              <w:lang w:val="fr-FR"/>
            </w:rPr>
            <w:fldChar w:fldCharType="separate"/>
          </w:r>
          <w:r w:rsidRPr="0002635C">
            <w:rPr>
              <w:rFonts w:ascii="Arial" w:hAnsi="Arial" w:cs="Arial"/>
              <w:b/>
              <w:sz w:val="22"/>
              <w:szCs w:val="22"/>
              <w:lang w:val="fr-FR"/>
            </w:rPr>
            <w:t>1</w:t>
          </w:r>
          <w:r w:rsidRPr="0002635C">
            <w:rPr>
              <w:rFonts w:ascii="Arial" w:hAnsi="Arial" w:cs="Arial"/>
              <w:b/>
              <w:sz w:val="22"/>
              <w:szCs w:val="22"/>
              <w:lang w:val="fr-FR"/>
            </w:rPr>
            <w:fldChar w:fldCharType="end"/>
          </w:r>
        </w:p>
      </w:tc>
      <w:tc>
        <w:tcPr>
          <w:tcW w:w="2693" w:type="dxa"/>
          <w:vMerge/>
        </w:tcPr>
        <w:p w14:paraId="319878C5" w14:textId="77777777" w:rsidR="0002635C" w:rsidRPr="0002635C" w:rsidRDefault="0002635C" w:rsidP="007265E9">
          <w:pPr>
            <w:pStyle w:val="berschrift2"/>
            <w:spacing w:before="0"/>
            <w:rPr>
              <w:rFonts w:ascii="Arial" w:hAnsi="Arial" w:cs="Arial"/>
              <w:sz w:val="22"/>
              <w:szCs w:val="22"/>
              <w:lang w:val="fr-FR"/>
            </w:rPr>
          </w:pPr>
        </w:p>
      </w:tc>
    </w:tr>
  </w:tbl>
  <w:p w14:paraId="4ADB1A1F" w14:textId="77777777" w:rsidR="0002635C" w:rsidRPr="0002635C" w:rsidRDefault="0002635C" w:rsidP="0002635C">
    <w:pPr>
      <w:pStyle w:val="Fuzeile"/>
      <w:jc w:val="left"/>
      <w:rPr>
        <w:rFonts w:ascii="Arial" w:hAnsi="Arial" w:cs="Arial"/>
        <w:sz w:val="22"/>
        <w:szCs w:val="22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F0540" w14:textId="77777777" w:rsidR="00A57348" w:rsidRDefault="00A57348">
      <w:pPr>
        <w:spacing w:after="0" w:line="240" w:lineRule="auto"/>
      </w:pPr>
      <w:r>
        <w:separator/>
      </w:r>
    </w:p>
  </w:footnote>
  <w:footnote w:type="continuationSeparator" w:id="0">
    <w:p w14:paraId="5381808B" w14:textId="77777777" w:rsidR="00A57348" w:rsidRDefault="00A57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7652E" w14:textId="77777777" w:rsidR="0002635C" w:rsidRPr="00F7180A" w:rsidRDefault="0002635C" w:rsidP="0002635C">
    <w:pPr>
      <w:pStyle w:val="Kopfzeile"/>
    </w:pPr>
    <w:r>
      <w:rPr>
        <w:noProof/>
        <w:sz w:val="32"/>
      </w:rPr>
      <w:drawing>
        <wp:anchor distT="0" distB="0" distL="114300" distR="114300" simplePos="0" relativeHeight="251667456" behindDoc="1" locked="0" layoutInCell="1" allowOverlap="1" wp14:anchorId="49F23959" wp14:editId="6C8EEE16">
          <wp:simplePos x="0" y="0"/>
          <wp:positionH relativeFrom="column">
            <wp:posOffset>4057650</wp:posOffset>
          </wp:positionH>
          <wp:positionV relativeFrom="paragraph">
            <wp:posOffset>199390</wp:posOffset>
          </wp:positionV>
          <wp:extent cx="1727835" cy="384810"/>
          <wp:effectExtent l="0" t="0" r="5715" b="0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LOGO_FUP_OHNE CLAIM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835" cy="384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214944" w14:textId="77777777" w:rsidR="0002635C" w:rsidRDefault="0002635C" w:rsidP="0002635C">
    <w:pPr>
      <w:pStyle w:val="Kopfzeile"/>
      <w:pBdr>
        <w:top w:val="single" w:sz="4" w:space="1" w:color="auto"/>
        <w:left w:val="single" w:sz="4" w:space="19" w:color="auto"/>
        <w:bottom w:val="single" w:sz="4" w:space="1" w:color="auto"/>
        <w:right w:val="single" w:sz="4" w:space="8" w:color="auto"/>
      </w:pBdr>
      <w:tabs>
        <w:tab w:val="left" w:pos="2198"/>
      </w:tabs>
    </w:pPr>
    <w:r>
      <w:tab/>
    </w:r>
    <w:r>
      <w:tab/>
    </w:r>
  </w:p>
  <w:p w14:paraId="2D0467FB" w14:textId="77777777" w:rsidR="0002635C" w:rsidRDefault="0002635C" w:rsidP="0002635C">
    <w:pPr>
      <w:pStyle w:val="Kopfzeile"/>
      <w:pBdr>
        <w:top w:val="single" w:sz="4" w:space="1" w:color="auto"/>
        <w:left w:val="single" w:sz="4" w:space="19" w:color="auto"/>
        <w:bottom w:val="single" w:sz="4" w:space="1" w:color="auto"/>
        <w:right w:val="single" w:sz="4" w:space="8" w:color="auto"/>
      </w:pBdr>
      <w:tabs>
        <w:tab w:val="clear" w:pos="4680"/>
        <w:tab w:val="clear" w:pos="9360"/>
        <w:tab w:val="left" w:pos="1843"/>
        <w:tab w:val="left" w:pos="7752"/>
      </w:tabs>
      <w:rPr>
        <w:sz w:val="32"/>
      </w:rPr>
    </w:pPr>
    <w:r>
      <w:t xml:space="preserve"> </w:t>
    </w:r>
    <w:r>
      <w:rPr>
        <w:sz w:val="32"/>
      </w:rPr>
      <w:t xml:space="preserve">ABNAHME DIN EN </w:t>
    </w:r>
    <w:proofErr w:type="gramStart"/>
    <w:r>
      <w:rPr>
        <w:sz w:val="32"/>
      </w:rPr>
      <w:t>61508  SIL</w:t>
    </w:r>
    <w:proofErr w:type="gramEnd"/>
    <w:r>
      <w:rPr>
        <w:sz w:val="32"/>
      </w:rPr>
      <w:t>3</w:t>
    </w:r>
    <w:r>
      <w:rPr>
        <w:sz w:val="32"/>
      </w:rPr>
      <w:tab/>
    </w:r>
  </w:p>
  <w:p w14:paraId="1D15DD74" w14:textId="77777777" w:rsidR="0002635C" w:rsidRDefault="0002635C" w:rsidP="0002635C">
    <w:pPr>
      <w:pStyle w:val="Kopfzeile"/>
      <w:pBdr>
        <w:top w:val="single" w:sz="4" w:space="1" w:color="auto"/>
        <w:left w:val="single" w:sz="4" w:space="19" w:color="auto"/>
        <w:bottom w:val="single" w:sz="4" w:space="1" w:color="auto"/>
        <w:right w:val="single" w:sz="4" w:space="8" w:color="auto"/>
      </w:pBdr>
      <w:tabs>
        <w:tab w:val="clear" w:pos="9360"/>
        <w:tab w:val="left" w:pos="7068"/>
      </w:tabs>
    </w:pPr>
    <w:r>
      <w:tab/>
    </w:r>
    <w:r>
      <w:tab/>
    </w:r>
  </w:p>
  <w:p w14:paraId="6ADD79BD" w14:textId="77777777" w:rsidR="0002635C" w:rsidRDefault="0002635C" w:rsidP="0002635C">
    <w:pPr>
      <w:pStyle w:val="Kopfzeile"/>
    </w:pPr>
  </w:p>
  <w:p w14:paraId="4D943641" w14:textId="77777777" w:rsidR="0002635C" w:rsidRDefault="0002635C" w:rsidP="0002635C">
    <w:pPr>
      <w:pStyle w:val="Kopfzeile"/>
    </w:pPr>
  </w:p>
  <w:p w14:paraId="0819B6AE" w14:textId="77777777" w:rsidR="00E6651D" w:rsidRPr="0002635C" w:rsidRDefault="00E6651D" w:rsidP="0002635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6278A" w14:textId="77777777" w:rsidR="0002635C" w:rsidRPr="00F7180A" w:rsidRDefault="0002635C" w:rsidP="0002635C">
    <w:pPr>
      <w:pStyle w:val="Kopfzeile"/>
    </w:pPr>
    <w:r>
      <w:rPr>
        <w:noProof/>
        <w:sz w:val="32"/>
      </w:rPr>
      <w:drawing>
        <wp:anchor distT="0" distB="0" distL="114300" distR="114300" simplePos="0" relativeHeight="251665408" behindDoc="1" locked="0" layoutInCell="1" allowOverlap="1" wp14:anchorId="55C7CBFF" wp14:editId="6CE9E0EE">
          <wp:simplePos x="0" y="0"/>
          <wp:positionH relativeFrom="column">
            <wp:posOffset>4057650</wp:posOffset>
          </wp:positionH>
          <wp:positionV relativeFrom="paragraph">
            <wp:posOffset>199390</wp:posOffset>
          </wp:positionV>
          <wp:extent cx="1727835" cy="384810"/>
          <wp:effectExtent l="0" t="0" r="5715" b="0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LOGO_FUP_OHNE CLAIM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835" cy="384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5CD419A" w14:textId="4D79D65A" w:rsidR="00EB739A" w:rsidRDefault="00EB739A" w:rsidP="00EB739A">
    <w:pPr>
      <w:pStyle w:val="Kopfzeile"/>
      <w:pBdr>
        <w:top w:val="single" w:sz="4" w:space="1" w:color="auto"/>
        <w:left w:val="single" w:sz="4" w:space="19" w:color="auto"/>
        <w:bottom w:val="single" w:sz="4" w:space="1" w:color="auto"/>
        <w:right w:val="single" w:sz="4" w:space="8" w:color="auto"/>
      </w:pBdr>
      <w:tabs>
        <w:tab w:val="left" w:pos="2198"/>
      </w:tabs>
    </w:pPr>
    <w:r>
      <w:tab/>
    </w:r>
    <w:r>
      <w:tab/>
    </w:r>
  </w:p>
  <w:p w14:paraId="6E5A78A6" w14:textId="30B342A0" w:rsidR="00EB739A" w:rsidRDefault="00EB739A" w:rsidP="0002635C">
    <w:pPr>
      <w:pStyle w:val="Kopfzeile"/>
      <w:pBdr>
        <w:top w:val="single" w:sz="4" w:space="1" w:color="auto"/>
        <w:left w:val="single" w:sz="4" w:space="19" w:color="auto"/>
        <w:bottom w:val="single" w:sz="4" w:space="1" w:color="auto"/>
        <w:right w:val="single" w:sz="4" w:space="8" w:color="auto"/>
      </w:pBdr>
      <w:tabs>
        <w:tab w:val="clear" w:pos="4680"/>
        <w:tab w:val="clear" w:pos="9360"/>
        <w:tab w:val="left" w:pos="1843"/>
        <w:tab w:val="left" w:pos="7752"/>
      </w:tabs>
      <w:rPr>
        <w:sz w:val="32"/>
      </w:rPr>
    </w:pPr>
    <w:r>
      <w:t xml:space="preserve"> </w:t>
    </w:r>
    <w:r>
      <w:rPr>
        <w:sz w:val="32"/>
      </w:rPr>
      <w:t xml:space="preserve">ABNAHME DIN EN </w:t>
    </w:r>
    <w:proofErr w:type="gramStart"/>
    <w:r>
      <w:rPr>
        <w:sz w:val="32"/>
      </w:rPr>
      <w:t>61508  SIL</w:t>
    </w:r>
    <w:proofErr w:type="gramEnd"/>
    <w:r>
      <w:rPr>
        <w:sz w:val="32"/>
      </w:rPr>
      <w:t>3</w:t>
    </w:r>
    <w:r w:rsidR="0002635C">
      <w:rPr>
        <w:sz w:val="32"/>
      </w:rPr>
      <w:tab/>
    </w:r>
  </w:p>
  <w:p w14:paraId="1FD371FE" w14:textId="5570AAA0" w:rsidR="00EB739A" w:rsidRDefault="00EB739A" w:rsidP="0002635C">
    <w:pPr>
      <w:pStyle w:val="Kopfzeile"/>
      <w:pBdr>
        <w:top w:val="single" w:sz="4" w:space="1" w:color="auto"/>
        <w:left w:val="single" w:sz="4" w:space="19" w:color="auto"/>
        <w:bottom w:val="single" w:sz="4" w:space="1" w:color="auto"/>
        <w:right w:val="single" w:sz="4" w:space="8" w:color="auto"/>
      </w:pBdr>
      <w:tabs>
        <w:tab w:val="clear" w:pos="9360"/>
        <w:tab w:val="left" w:pos="7068"/>
      </w:tabs>
    </w:pPr>
    <w:r>
      <w:tab/>
    </w:r>
    <w:r w:rsidR="0002635C">
      <w:tab/>
    </w:r>
  </w:p>
  <w:p w14:paraId="0DC8D027" w14:textId="77777777" w:rsidR="00EB739A" w:rsidRDefault="00EB739A" w:rsidP="00EB739A">
    <w:pPr>
      <w:pStyle w:val="Kopfzeile"/>
    </w:pPr>
  </w:p>
  <w:p w14:paraId="6BE62874" w14:textId="77777777" w:rsidR="00EB739A" w:rsidRDefault="00EB739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C84"/>
    <w:rsid w:val="0002635C"/>
    <w:rsid w:val="00053BF9"/>
    <w:rsid w:val="00073F6E"/>
    <w:rsid w:val="000B5C8F"/>
    <w:rsid w:val="000C0DB5"/>
    <w:rsid w:val="001015CF"/>
    <w:rsid w:val="00257830"/>
    <w:rsid w:val="003902C2"/>
    <w:rsid w:val="003A2260"/>
    <w:rsid w:val="003C6276"/>
    <w:rsid w:val="004259CF"/>
    <w:rsid w:val="004B68CC"/>
    <w:rsid w:val="004C5C61"/>
    <w:rsid w:val="005B4726"/>
    <w:rsid w:val="005F13DB"/>
    <w:rsid w:val="006A3293"/>
    <w:rsid w:val="006A3DEA"/>
    <w:rsid w:val="006A461E"/>
    <w:rsid w:val="006D1401"/>
    <w:rsid w:val="007265E9"/>
    <w:rsid w:val="007A4062"/>
    <w:rsid w:val="007C2727"/>
    <w:rsid w:val="008170EC"/>
    <w:rsid w:val="00847D1A"/>
    <w:rsid w:val="00852BCA"/>
    <w:rsid w:val="008722C8"/>
    <w:rsid w:val="00882F3F"/>
    <w:rsid w:val="008A0643"/>
    <w:rsid w:val="008C4330"/>
    <w:rsid w:val="009337EB"/>
    <w:rsid w:val="009B1F51"/>
    <w:rsid w:val="009B4E21"/>
    <w:rsid w:val="00A51980"/>
    <w:rsid w:val="00A57348"/>
    <w:rsid w:val="00A622C2"/>
    <w:rsid w:val="00AD3332"/>
    <w:rsid w:val="00B616A9"/>
    <w:rsid w:val="00B9213B"/>
    <w:rsid w:val="00BB075C"/>
    <w:rsid w:val="00BF6A15"/>
    <w:rsid w:val="00C50456"/>
    <w:rsid w:val="00C90805"/>
    <w:rsid w:val="00D64D50"/>
    <w:rsid w:val="00D7084B"/>
    <w:rsid w:val="00D85FF2"/>
    <w:rsid w:val="00E1595E"/>
    <w:rsid w:val="00E6092F"/>
    <w:rsid w:val="00E6651D"/>
    <w:rsid w:val="00E92D54"/>
    <w:rsid w:val="00EB739A"/>
    <w:rsid w:val="00ED68E9"/>
    <w:rsid w:val="00F01C84"/>
    <w:rsid w:val="00F20274"/>
    <w:rsid w:val="00F55B90"/>
    <w:rsid w:val="00F6408D"/>
    <w:rsid w:val="00FE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172B87"/>
  <w15:chartTrackingRefBased/>
  <w15:docId w15:val="{304E0B65-C14D-44BA-B7C3-506B5C87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62626" w:themeColor="text1" w:themeTint="D9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umZchn">
    <w:name w:val="Datum Zchn"/>
    <w:basedOn w:val="Absatz-Standardschriftart"/>
    <w:link w:val="Datum"/>
    <w:uiPriority w:val="1"/>
    <w:rPr>
      <w:caps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pPr>
      <w:pBdr>
        <w:bottom w:val="thickThinLargeGap" w:sz="12" w:space="5" w:color="4E4E4E" w:themeColor="accent1" w:themeTint="BF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UntertitelZchn">
    <w:name w:val="Untertitel Zchn"/>
    <w:basedOn w:val="Absatz-Standardschriftart"/>
    <w:link w:val="Untertitel"/>
    <w:uiPriority w:val="1"/>
    <w:rPr>
      <w:caps/>
      <w:color w:val="000000" w:themeColor="text1"/>
      <w:sz w:val="20"/>
    </w:rPr>
  </w:style>
  <w:style w:type="table" w:customStyle="1" w:styleId="Tabellengitternetz">
    <w:name w:val="Tabellengitternetz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Standard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Aufgabenliste-Tabelle">
    <w:name w:val="Aufgabenliste - Tabelle"/>
    <w:basedOn w:val="NormaleTabelle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969696" w:themeColor="accent3"/>
          <w:bottom w:val="nil"/>
          <w:right w:val="single" w:sz="4" w:space="0" w:color="969696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69696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Kopfzeile">
    <w:name w:val="header"/>
    <w:basedOn w:val="Standard"/>
    <w:link w:val="KopfzeileZchn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sz w:val="20"/>
    </w:rPr>
  </w:style>
  <w:style w:type="paragraph" w:styleId="NurText">
    <w:name w:val="Plain Text"/>
    <w:basedOn w:val="Standard"/>
    <w:link w:val="NurTextZchn"/>
    <w:rsid w:val="004B68CC"/>
    <w:pPr>
      <w:spacing w:after="0" w:line="240" w:lineRule="auto"/>
    </w:pPr>
    <w:rPr>
      <w:rFonts w:ascii="Courier New" w:eastAsia="Times New Roman" w:hAnsi="Courier New" w:cs="Times New Roman"/>
      <w:color w:val="auto"/>
      <w:sz w:val="20"/>
      <w:lang w:val="de-DE" w:eastAsia="de-DE"/>
    </w:rPr>
  </w:style>
  <w:style w:type="character" w:customStyle="1" w:styleId="NurTextZchn">
    <w:name w:val="Nur Text Zchn"/>
    <w:basedOn w:val="Absatz-Standardschriftart"/>
    <w:link w:val="NurText"/>
    <w:rsid w:val="004B68CC"/>
    <w:rPr>
      <w:rFonts w:ascii="Courier New" w:eastAsia="Times New Roman" w:hAnsi="Courier New" w:cs="Times New Roman"/>
      <w:color w:val="auto"/>
      <w:sz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0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0D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\AppData\Roaming\Microsoft\Templates\Aufgabenzuweisungstabe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27F2DC32E84687818F9820551A58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2269FC-7F7F-4C5A-B87F-768DEA6E9737}"/>
      </w:docPartPr>
      <w:docPartBody>
        <w:p w:rsidR="00630B97" w:rsidRDefault="002E1A2E">
          <w:pPr>
            <w:pStyle w:val="F527F2DC32E84687818F9820551A5846"/>
          </w:pPr>
          <w:r w:rsidRPr="00F55B90">
            <w:t>[Klicken Sie hier, um ein Datum auszuwählen.]</w:t>
          </w:r>
        </w:p>
      </w:docPartBody>
    </w:docPart>
    <w:docPart>
      <w:docPartPr>
        <w:name w:val="D8A9EB7B5ADC48618CE1F3C2379A76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64D537-793F-4947-8930-C9F6786A4C01}"/>
      </w:docPartPr>
      <w:docPartBody>
        <w:p w:rsidR="00EE4C6A" w:rsidRDefault="00630B97" w:rsidP="00630B97">
          <w:pPr>
            <w:pStyle w:val="D8A9EB7B5ADC48618CE1F3C2379A76DF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A2E"/>
    <w:rsid w:val="001714DC"/>
    <w:rsid w:val="002E1A2E"/>
    <w:rsid w:val="00452961"/>
    <w:rsid w:val="004A0F8F"/>
    <w:rsid w:val="00630B97"/>
    <w:rsid w:val="00852BCA"/>
    <w:rsid w:val="008B4B41"/>
    <w:rsid w:val="009308AF"/>
    <w:rsid w:val="00DE0C9E"/>
    <w:rsid w:val="00EA603D"/>
    <w:rsid w:val="00E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527F2DC32E84687818F9820551A5846">
    <w:name w:val="F527F2DC32E84687818F9820551A5846"/>
  </w:style>
  <w:style w:type="character" w:styleId="Platzhaltertext">
    <w:name w:val="Placeholder Text"/>
    <w:basedOn w:val="Absatz-Standardschriftart"/>
    <w:uiPriority w:val="99"/>
    <w:semiHidden/>
    <w:rsid w:val="00452961"/>
    <w:rPr>
      <w:color w:val="808080"/>
    </w:rPr>
  </w:style>
  <w:style w:type="paragraph" w:customStyle="1" w:styleId="D8A9EB7B5ADC48618CE1F3C2379A76DF">
    <w:name w:val="D8A9EB7B5ADC48618CE1F3C2379A76DF"/>
    <w:rsid w:val="00630B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A43B0-A391-4465-A267-FD07F814ED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CD5FC6-954D-48A2-9E4E-69B1A856A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Aufgabenzuweisungstabelle.dotx</Template>
  <TotalTime>0</TotalTime>
  <Pages>3</Pages>
  <Words>208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</dc:creator>
  <cp:keywords/>
  <cp:lastModifiedBy>Andreas Middendorf</cp:lastModifiedBy>
  <cp:revision>13</cp:revision>
  <cp:lastPrinted>2016-03-14T10:53:00Z</cp:lastPrinted>
  <dcterms:created xsi:type="dcterms:W3CDTF">2020-07-07T12:19:00Z</dcterms:created>
  <dcterms:modified xsi:type="dcterms:W3CDTF">2024-06-06T11:14:00Z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TC029195429991</vt:lpwstr>
  </property>
</Properties>
</file>